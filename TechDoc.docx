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803" w:rsidRDefault="00625803" w:rsidP="0062580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LOGIN</w:t>
      </w:r>
    </w:p>
    <w:p w:rsidR="00625803" w:rsidRDefault="00625803" w:rsidP="00625803">
      <w:pPr>
        <w:jc w:val="both"/>
        <w:rPr>
          <w:b/>
          <w:sz w:val="24"/>
          <w:szCs w:val="24"/>
        </w:rPr>
      </w:pPr>
    </w:p>
    <w:p w:rsidR="00625803" w:rsidRDefault="00625803" w:rsidP="0062580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@POST</w:t>
      </w:r>
    </w:p>
    <w:p w:rsidR="00625803" w:rsidRDefault="00625803" w:rsidP="00625803">
      <w:pPr>
        <w:jc w:val="both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bos</w:t>
      </w:r>
      <w:proofErr w:type="spellEnd"/>
      <w:r>
        <w:rPr>
          <w:sz w:val="24"/>
          <w:szCs w:val="24"/>
        </w:rPr>
        <w:t>/login</w:t>
      </w:r>
    </w:p>
    <w:p w:rsidR="00625803" w:rsidRDefault="00625803" w:rsidP="00625803">
      <w:pPr>
        <w:jc w:val="both"/>
        <w:rPr>
          <w:sz w:val="24"/>
          <w:szCs w:val="24"/>
        </w:rPr>
      </w:pPr>
    </w:p>
    <w:p w:rsidR="00625803" w:rsidRDefault="00625803" w:rsidP="00625803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Request Body:</w:t>
      </w:r>
    </w:p>
    <w:p w:rsidR="00625803" w:rsidRPr="00FC661F" w:rsidRDefault="00625803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>{</w:t>
      </w:r>
    </w:p>
    <w:p w:rsidR="00625803" w:rsidRPr="00FC661F" w:rsidRDefault="00625803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ab/>
        <w:t>"</w:t>
      </w:r>
      <w:proofErr w:type="gramStart"/>
      <w:r w:rsidRPr="00FC661F">
        <w:rPr>
          <w:rFonts w:ascii="Courier New" w:hAnsi="Courier New" w:cs="Courier New"/>
          <w:sz w:val="18"/>
        </w:rPr>
        <w:t>username</w:t>
      </w:r>
      <w:proofErr w:type="gramEnd"/>
      <w:r w:rsidRPr="00FC661F">
        <w:rPr>
          <w:rFonts w:ascii="Courier New" w:hAnsi="Courier New" w:cs="Courier New"/>
          <w:sz w:val="18"/>
        </w:rPr>
        <w:t>":"</w:t>
      </w:r>
      <w:proofErr w:type="spellStart"/>
      <w:r w:rsidRPr="00FC661F">
        <w:rPr>
          <w:rFonts w:ascii="Courier New" w:hAnsi="Courier New" w:cs="Courier New"/>
          <w:sz w:val="18"/>
        </w:rPr>
        <w:t>stepensouw</w:t>
      </w:r>
      <w:proofErr w:type="spellEnd"/>
      <w:r w:rsidRPr="00FC661F">
        <w:rPr>
          <w:rFonts w:ascii="Courier New" w:hAnsi="Courier New" w:cs="Courier New"/>
          <w:sz w:val="18"/>
        </w:rPr>
        <w:t>",</w:t>
      </w:r>
    </w:p>
    <w:p w:rsidR="00625803" w:rsidRPr="00FC661F" w:rsidRDefault="00625803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ab/>
        <w:t>"</w:t>
      </w:r>
      <w:proofErr w:type="gramStart"/>
      <w:r w:rsidRPr="00FC661F">
        <w:rPr>
          <w:rFonts w:ascii="Courier New" w:hAnsi="Courier New" w:cs="Courier New"/>
          <w:sz w:val="18"/>
        </w:rPr>
        <w:t>password</w:t>
      </w:r>
      <w:proofErr w:type="gramEnd"/>
      <w:r w:rsidRPr="00FC661F">
        <w:rPr>
          <w:rFonts w:ascii="Courier New" w:hAnsi="Courier New" w:cs="Courier New"/>
          <w:sz w:val="18"/>
        </w:rPr>
        <w:t>":"</w:t>
      </w:r>
      <w:proofErr w:type="spellStart"/>
      <w:r w:rsidRPr="00FC661F">
        <w:rPr>
          <w:rFonts w:ascii="Courier New" w:hAnsi="Courier New" w:cs="Courier New"/>
          <w:sz w:val="18"/>
        </w:rPr>
        <w:t>changepass</w:t>
      </w:r>
      <w:proofErr w:type="spellEnd"/>
      <w:r w:rsidRPr="00FC661F">
        <w:rPr>
          <w:rFonts w:ascii="Courier New" w:hAnsi="Courier New" w:cs="Courier New"/>
          <w:sz w:val="18"/>
        </w:rPr>
        <w:t>"</w:t>
      </w:r>
    </w:p>
    <w:p w:rsidR="00625803" w:rsidRPr="00FC661F" w:rsidRDefault="00625803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>}</w:t>
      </w:r>
    </w:p>
    <w:p w:rsidR="00625803" w:rsidRDefault="00625803" w:rsidP="00625803">
      <w:pPr>
        <w:jc w:val="both"/>
      </w:pPr>
    </w:p>
    <w:p w:rsidR="00625803" w:rsidRDefault="00625803" w:rsidP="00625803">
      <w:pPr>
        <w:jc w:val="both"/>
      </w:pPr>
      <w:proofErr w:type="spellStart"/>
      <w:r>
        <w:t>Contoh</w:t>
      </w:r>
      <w:proofErr w:type="spellEnd"/>
      <w:r>
        <w:t xml:space="preserve"> Output:</w:t>
      </w:r>
    </w:p>
    <w:p w:rsidR="00364FED" w:rsidRDefault="00364FED" w:rsidP="00625803">
      <w:pPr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>: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error_schema</w:t>
      </w:r>
      <w:proofErr w:type="spellEnd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error_code</w:t>
      </w:r>
      <w:proofErr w:type="spellEnd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5803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indonesian</w:t>
      </w:r>
      <w:proofErr w:type="spellEnd"/>
      <w:proofErr w:type="gramEnd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580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25803">
        <w:rPr>
          <w:rFonts w:ascii="Courier New" w:eastAsia="Times New Roman" w:hAnsi="Courier New" w:cs="Courier New"/>
          <w:color w:val="0451A5"/>
          <w:sz w:val="18"/>
          <w:szCs w:val="18"/>
        </w:rPr>
        <w:t>Berhasil</w:t>
      </w:r>
      <w:proofErr w:type="spellEnd"/>
      <w:r w:rsidRPr="0062580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english</w:t>
      </w:r>
      <w:proofErr w:type="spellEnd"/>
      <w:proofErr w:type="gramEnd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5803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output_schema</w:t>
      </w:r>
      <w:proofErr w:type="spellEnd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id_seller</w:t>
      </w:r>
      <w:proofErr w:type="spellEnd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7805E8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gramEnd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5803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password</w:t>
      </w:r>
      <w:proofErr w:type="gramEnd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5803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5803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card_number</w:t>
      </w:r>
      <w:proofErr w:type="spellEnd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5803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phone</w:t>
      </w:r>
      <w:proofErr w:type="gramEnd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5803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shop_name</w:t>
      </w:r>
      <w:proofErr w:type="spellEnd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5803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image_path</w:t>
      </w:r>
      <w:proofErr w:type="spellEnd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5803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flag</w:t>
      </w:r>
      <w:proofErr w:type="gramEnd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5803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id_kab_kota</w:t>
      </w:r>
      <w:proofErr w:type="spellEnd"/>
      <w:r w:rsidRPr="0062580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5803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625803" w:rsidRPr="00625803" w:rsidRDefault="00625803" w:rsidP="0062580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580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364FED" w:rsidRDefault="00364FED" w:rsidP="00625803">
      <w:pPr>
        <w:jc w:val="both"/>
      </w:pPr>
    </w:p>
    <w:p w:rsidR="00364FED" w:rsidRDefault="00C53C74" w:rsidP="00625803">
      <w:pPr>
        <w:jc w:val="both"/>
      </w:pPr>
      <w:r>
        <w:t>ERROR CODE:</w:t>
      </w:r>
    </w:p>
    <w:p w:rsidR="00C53C74" w:rsidRDefault="00C53C74" w:rsidP="00625803">
      <w:pPr>
        <w:jc w:val="both"/>
      </w:pPr>
      <w:r>
        <w:t>BOS_</w:t>
      </w:r>
      <w:proofErr w:type="gramStart"/>
      <w:r>
        <w:t>200 :</w:t>
      </w:r>
      <w:proofErr w:type="gramEnd"/>
      <w:r>
        <w:t xml:space="preserve"> Password </w:t>
      </w:r>
      <w:proofErr w:type="spellStart"/>
      <w:r>
        <w:t>salah</w:t>
      </w:r>
      <w:proofErr w:type="spellEnd"/>
      <w:r>
        <w:t xml:space="preserve"> / Wrong password</w:t>
      </w:r>
    </w:p>
    <w:p w:rsidR="00C53C74" w:rsidRDefault="00C53C74" w:rsidP="00625803">
      <w:pPr>
        <w:jc w:val="both"/>
      </w:pPr>
      <w:r>
        <w:t>BOS_</w:t>
      </w:r>
      <w:proofErr w:type="gramStart"/>
      <w:r>
        <w:t>201 :</w:t>
      </w:r>
      <w:proofErr w:type="gramEnd"/>
      <w:r>
        <w:t xml:space="preserve"> BOSID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/ BOSID not found</w:t>
      </w:r>
    </w:p>
    <w:p w:rsidR="0057372A" w:rsidRDefault="00C53C74" w:rsidP="0057372A">
      <w:pPr>
        <w:jc w:val="both"/>
      </w:pPr>
      <w:r>
        <w:t>BOS_</w:t>
      </w:r>
      <w:proofErr w:type="gramStart"/>
      <w:r>
        <w:t>202 :</w:t>
      </w:r>
      <w:proofErr w:type="gramEnd"/>
      <w:r>
        <w:t xml:space="preserve"> </w:t>
      </w:r>
      <w:proofErr w:type="spellStart"/>
      <w:r w:rsidRPr="00C53C74">
        <w:t>Silahkan</w:t>
      </w:r>
      <w:proofErr w:type="spellEnd"/>
      <w:r w:rsidRPr="00C53C74">
        <w:t xml:space="preserve"> </w:t>
      </w:r>
      <w:proofErr w:type="spellStart"/>
      <w:r w:rsidRPr="00C53C74">
        <w:t>melakukan</w:t>
      </w:r>
      <w:proofErr w:type="spellEnd"/>
      <w:r w:rsidRPr="00C53C74">
        <w:t xml:space="preserve"> </w:t>
      </w:r>
      <w:proofErr w:type="spellStart"/>
      <w:r w:rsidRPr="00C53C74">
        <w:t>ver</w:t>
      </w:r>
      <w:r>
        <w:t>ifikasi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/ </w:t>
      </w:r>
      <w:r w:rsidRPr="00C53C74">
        <w:t>Please verify the account first</w:t>
      </w:r>
      <w:r w:rsidR="0057372A">
        <w:br w:type="page"/>
      </w:r>
    </w:p>
    <w:p w:rsidR="00625803" w:rsidRPr="0057372A" w:rsidRDefault="00625803" w:rsidP="0057372A">
      <w:pPr>
        <w:jc w:val="center"/>
      </w:pPr>
      <w:r>
        <w:rPr>
          <w:b/>
          <w:sz w:val="28"/>
          <w:szCs w:val="28"/>
        </w:rPr>
        <w:lastRenderedPageBreak/>
        <w:t>PRODUCT</w:t>
      </w:r>
    </w:p>
    <w:p w:rsidR="00625803" w:rsidRDefault="00625803" w:rsidP="00625803">
      <w:pPr>
        <w:jc w:val="both"/>
        <w:rPr>
          <w:b/>
          <w:sz w:val="24"/>
          <w:szCs w:val="24"/>
        </w:rPr>
      </w:pPr>
    </w:p>
    <w:p w:rsidR="007805E8" w:rsidRDefault="00625803" w:rsidP="0062580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@GET </w:t>
      </w:r>
    </w:p>
    <w:p w:rsidR="00625803" w:rsidRDefault="00625803" w:rsidP="00625803">
      <w:pPr>
        <w:jc w:val="both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bos</w:t>
      </w:r>
      <w:proofErr w:type="spellEnd"/>
      <w:r>
        <w:rPr>
          <w:sz w:val="24"/>
          <w:szCs w:val="24"/>
        </w:rPr>
        <w:t>/product</w:t>
      </w:r>
      <w:proofErr w:type="gramStart"/>
      <w:r>
        <w:rPr>
          <w:sz w:val="24"/>
          <w:szCs w:val="24"/>
        </w:rPr>
        <w:t>/{</w:t>
      </w:r>
      <w:proofErr w:type="spellStart"/>
      <w:proofErr w:type="gramEnd"/>
      <w:r>
        <w:rPr>
          <w:sz w:val="24"/>
          <w:szCs w:val="24"/>
        </w:rPr>
        <w:t>id_</w:t>
      </w:r>
      <w:r w:rsidR="00D52A77">
        <w:rPr>
          <w:sz w:val="24"/>
          <w:szCs w:val="24"/>
        </w:rPr>
        <w:t>seller</w:t>
      </w:r>
      <w:proofErr w:type="spellEnd"/>
      <w:r>
        <w:rPr>
          <w:sz w:val="24"/>
          <w:szCs w:val="24"/>
        </w:rPr>
        <w:t>}</w:t>
      </w:r>
    </w:p>
    <w:p w:rsidR="007805E8" w:rsidRDefault="007805E8" w:rsidP="00625803">
      <w:pPr>
        <w:jc w:val="both"/>
        <w:rPr>
          <w:sz w:val="24"/>
          <w:szCs w:val="24"/>
        </w:rPr>
      </w:pPr>
    </w:p>
    <w:p w:rsidR="007805E8" w:rsidRDefault="007805E8" w:rsidP="00625803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output: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error_schema</w:t>
      </w:r>
      <w:proofErr w:type="spellEnd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error_code</w:t>
      </w:r>
      <w:proofErr w:type="spellEnd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805E8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indonesian</w:t>
      </w:r>
      <w:proofErr w:type="spellEnd"/>
      <w:proofErr w:type="gramEnd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805E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7805E8">
        <w:rPr>
          <w:rFonts w:ascii="Courier New" w:eastAsia="Times New Roman" w:hAnsi="Courier New" w:cs="Courier New"/>
          <w:color w:val="0451A5"/>
          <w:sz w:val="18"/>
          <w:szCs w:val="18"/>
        </w:rPr>
        <w:t>Berhasil</w:t>
      </w:r>
      <w:proofErr w:type="spellEnd"/>
      <w:r w:rsidRPr="007805E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english</w:t>
      </w:r>
      <w:proofErr w:type="spellEnd"/>
      <w:proofErr w:type="gramEnd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805E8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output_schema</w:t>
      </w:r>
      <w:proofErr w:type="spellEnd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id_product</w:t>
      </w:r>
      <w:proofErr w:type="spellEnd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805E8">
        <w:rPr>
          <w:rFonts w:ascii="Courier New" w:eastAsia="Times New Roman" w:hAnsi="Courier New" w:cs="Courier New"/>
          <w:color w:val="09885A"/>
          <w:sz w:val="18"/>
          <w:szCs w:val="18"/>
        </w:rPr>
        <w:t>8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id_seller</w:t>
      </w:r>
      <w:proofErr w:type="spellEnd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805E8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id_prd_category</w:t>
      </w:r>
      <w:proofErr w:type="spellEnd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805E8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product_name</w:t>
      </w:r>
      <w:proofErr w:type="spellEnd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805E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7805E8">
        <w:rPr>
          <w:rFonts w:ascii="Courier New" w:eastAsia="Times New Roman" w:hAnsi="Courier New" w:cs="Courier New"/>
          <w:color w:val="0451A5"/>
          <w:sz w:val="18"/>
          <w:szCs w:val="18"/>
        </w:rPr>
        <w:t>Avanza</w:t>
      </w:r>
      <w:proofErr w:type="spellEnd"/>
      <w:r w:rsidRPr="007805E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price</w:t>
      </w:r>
      <w:proofErr w:type="gramEnd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805E8">
        <w:rPr>
          <w:rFonts w:ascii="Courier New" w:eastAsia="Times New Roman" w:hAnsi="Courier New" w:cs="Courier New"/>
          <w:color w:val="09885A"/>
          <w:sz w:val="18"/>
          <w:szCs w:val="18"/>
        </w:rPr>
        <w:t>20000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stock</w:t>
      </w:r>
      <w:proofErr w:type="gramEnd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805E8">
        <w:rPr>
          <w:rFonts w:ascii="Courier New" w:eastAsia="Times New Roman" w:hAnsi="Courier New" w:cs="Courier New"/>
          <w:color w:val="09885A"/>
          <w:sz w:val="18"/>
          <w:szCs w:val="18"/>
        </w:rPr>
        <w:t>10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"image_path"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805E8">
        <w:rPr>
          <w:rFonts w:ascii="Courier New" w:eastAsia="Times New Roman" w:hAnsi="Courier New" w:cs="Courier New"/>
          <w:color w:val="0451A5"/>
          <w:sz w:val="18"/>
          <w:szCs w:val="18"/>
        </w:rPr>
        <w:t>"C:\\Users\\U067726\\Pictures\\BOS\\Product\\20200227_090621993.jpg"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id_product</w:t>
      </w:r>
      <w:proofErr w:type="spellEnd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805E8">
        <w:rPr>
          <w:rFonts w:ascii="Courier New" w:eastAsia="Times New Roman" w:hAnsi="Courier New" w:cs="Courier New"/>
          <w:color w:val="09885A"/>
          <w:sz w:val="18"/>
          <w:szCs w:val="18"/>
        </w:rPr>
        <w:t>9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id_seller</w:t>
      </w:r>
      <w:proofErr w:type="spellEnd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805E8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id_prd_category</w:t>
      </w:r>
      <w:proofErr w:type="spellEnd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805E8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product_name</w:t>
      </w:r>
      <w:proofErr w:type="spellEnd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805E8">
        <w:rPr>
          <w:rFonts w:ascii="Courier New" w:eastAsia="Times New Roman" w:hAnsi="Courier New" w:cs="Courier New"/>
          <w:color w:val="0451A5"/>
          <w:sz w:val="18"/>
          <w:szCs w:val="18"/>
        </w:rPr>
        <w:t>"EH KEGANTI"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price</w:t>
      </w:r>
      <w:proofErr w:type="gramEnd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805E8">
        <w:rPr>
          <w:rFonts w:ascii="Courier New" w:eastAsia="Times New Roman" w:hAnsi="Courier New" w:cs="Courier New"/>
          <w:color w:val="09885A"/>
          <w:sz w:val="18"/>
          <w:szCs w:val="18"/>
        </w:rPr>
        <w:t>20000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stock</w:t>
      </w:r>
      <w:proofErr w:type="gramEnd"/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805E8">
        <w:rPr>
          <w:rFonts w:ascii="Courier New" w:eastAsia="Times New Roman" w:hAnsi="Courier New" w:cs="Courier New"/>
          <w:color w:val="09885A"/>
          <w:sz w:val="18"/>
          <w:szCs w:val="18"/>
        </w:rPr>
        <w:t>10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805E8">
        <w:rPr>
          <w:rFonts w:ascii="Courier New" w:eastAsia="Times New Roman" w:hAnsi="Courier New" w:cs="Courier New"/>
          <w:color w:val="A31515"/>
          <w:sz w:val="18"/>
          <w:szCs w:val="18"/>
        </w:rPr>
        <w:t>"image_path"</w:t>
      </w: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805E8">
        <w:rPr>
          <w:rFonts w:ascii="Courier New" w:eastAsia="Times New Roman" w:hAnsi="Courier New" w:cs="Courier New"/>
          <w:color w:val="0451A5"/>
          <w:sz w:val="18"/>
          <w:szCs w:val="18"/>
        </w:rPr>
        <w:t>"C:\\Users\\U067726\\Pictures\\BOS\\Product\\20200227_110533320.jpg"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7805E8" w:rsidRPr="007805E8" w:rsidRDefault="007805E8" w:rsidP="007805E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05E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7805E8" w:rsidRDefault="007805E8" w:rsidP="00625803">
      <w:pPr>
        <w:jc w:val="both"/>
        <w:rPr>
          <w:sz w:val="24"/>
          <w:szCs w:val="24"/>
        </w:rPr>
      </w:pPr>
    </w:p>
    <w:p w:rsidR="00625803" w:rsidRDefault="00D52A77" w:rsidP="0062580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@DELETE</w:t>
      </w:r>
    </w:p>
    <w:p w:rsidR="00D52A77" w:rsidRDefault="00D52A77" w:rsidP="00625803">
      <w:pPr>
        <w:jc w:val="both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bos</w:t>
      </w:r>
      <w:proofErr w:type="spellEnd"/>
      <w:r>
        <w:rPr>
          <w:sz w:val="24"/>
          <w:szCs w:val="24"/>
        </w:rPr>
        <w:t>/product</w:t>
      </w:r>
      <w:proofErr w:type="gramStart"/>
      <w:r>
        <w:rPr>
          <w:sz w:val="24"/>
          <w:szCs w:val="24"/>
        </w:rPr>
        <w:t>/{</w:t>
      </w:r>
      <w:proofErr w:type="spellStart"/>
      <w:proofErr w:type="gramEnd"/>
      <w:r>
        <w:rPr>
          <w:sz w:val="24"/>
          <w:szCs w:val="24"/>
        </w:rPr>
        <w:t>id_product</w:t>
      </w:r>
      <w:proofErr w:type="spellEnd"/>
      <w:r>
        <w:rPr>
          <w:sz w:val="24"/>
          <w:szCs w:val="24"/>
        </w:rPr>
        <w:t>}</w:t>
      </w:r>
    </w:p>
    <w:p w:rsidR="00D52A77" w:rsidRDefault="00D52A77" w:rsidP="00625803">
      <w:pPr>
        <w:jc w:val="both"/>
        <w:rPr>
          <w:sz w:val="24"/>
          <w:szCs w:val="24"/>
        </w:rPr>
      </w:pPr>
    </w:p>
    <w:p w:rsidR="00D52A77" w:rsidRDefault="00D52A77" w:rsidP="00625803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output:</w:t>
      </w:r>
    </w:p>
    <w:p w:rsidR="00D52A77" w:rsidRPr="00E92F43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{</w:t>
      </w:r>
    </w:p>
    <w:p w:rsidR="00D52A77" w:rsidRPr="00E92F43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error_schema</w:t>
      </w:r>
      <w:proofErr w:type="spellEnd"/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52A77" w:rsidRPr="00E92F43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error_code</w:t>
      </w:r>
      <w:proofErr w:type="spellEnd"/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92F43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2A77" w:rsidRPr="00E92F43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52A77" w:rsidRPr="00E92F43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indonesian</w:t>
      </w:r>
      <w:proofErr w:type="spellEnd"/>
      <w:proofErr w:type="gramEnd"/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92F4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E92F43">
        <w:rPr>
          <w:rFonts w:ascii="Courier New" w:eastAsia="Times New Roman" w:hAnsi="Courier New" w:cs="Courier New"/>
          <w:color w:val="0451A5"/>
          <w:sz w:val="18"/>
          <w:szCs w:val="18"/>
        </w:rPr>
        <w:t>Berhasil</w:t>
      </w:r>
      <w:proofErr w:type="spellEnd"/>
      <w:r w:rsidRPr="00E92F4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2A77" w:rsidRPr="00E92F43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english</w:t>
      </w:r>
      <w:proofErr w:type="spellEnd"/>
      <w:proofErr w:type="gramEnd"/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92F43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D52A77" w:rsidRPr="00E92F43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D52A77" w:rsidRPr="00E92F43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D52A77" w:rsidRPr="00E92F43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output_schema</w:t>
      </w:r>
      <w:proofErr w:type="spellEnd"/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92F43">
        <w:rPr>
          <w:rFonts w:ascii="Courier New" w:eastAsia="Times New Roman" w:hAnsi="Courier New" w:cs="Courier New"/>
          <w:color w:val="0451A5"/>
          <w:sz w:val="18"/>
          <w:szCs w:val="18"/>
        </w:rPr>
        <w:t>"Y"</w:t>
      </w:r>
    </w:p>
    <w:p w:rsidR="00D52A77" w:rsidRPr="00E92F43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52A77" w:rsidRPr="00D52A77" w:rsidRDefault="00D52A77" w:rsidP="00625803">
      <w:pPr>
        <w:jc w:val="both"/>
        <w:rPr>
          <w:sz w:val="24"/>
          <w:szCs w:val="24"/>
        </w:rPr>
      </w:pPr>
    </w:p>
    <w:p w:rsidR="00E92F43" w:rsidRDefault="00E92F43" w:rsidP="0062580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@POST</w:t>
      </w:r>
    </w:p>
    <w:p w:rsidR="00E92F43" w:rsidRPr="00E92F43" w:rsidRDefault="00E92F43" w:rsidP="00625803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bos</w:t>
      </w:r>
      <w:proofErr w:type="spellEnd"/>
      <w:r>
        <w:rPr>
          <w:sz w:val="24"/>
          <w:szCs w:val="24"/>
        </w:rPr>
        <w:t>/product</w:t>
      </w:r>
    </w:p>
    <w:p w:rsidR="00625803" w:rsidRDefault="00625803" w:rsidP="00625803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Request Body:</w:t>
      </w:r>
    </w:p>
    <w:p w:rsidR="00625803" w:rsidRPr="00FC661F" w:rsidRDefault="00625803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>{</w:t>
      </w:r>
    </w:p>
    <w:p w:rsidR="00625803" w:rsidRPr="00FC661F" w:rsidRDefault="00D52A77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ab/>
        <w:t>"id_seller":3</w:t>
      </w:r>
      <w:r w:rsidR="00625803" w:rsidRPr="00FC661F">
        <w:rPr>
          <w:rFonts w:ascii="Courier New" w:hAnsi="Courier New" w:cs="Courier New"/>
          <w:sz w:val="18"/>
        </w:rPr>
        <w:t>,</w:t>
      </w:r>
    </w:p>
    <w:p w:rsidR="00625803" w:rsidRPr="00FC661F" w:rsidRDefault="00625803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ab/>
        <w:t>"id_prd_category":4,</w:t>
      </w:r>
    </w:p>
    <w:p w:rsidR="00625803" w:rsidRPr="00FC661F" w:rsidRDefault="00625803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ab/>
        <w:t>"</w:t>
      </w:r>
      <w:proofErr w:type="spellStart"/>
      <w:r w:rsidRPr="00FC661F">
        <w:rPr>
          <w:rFonts w:ascii="Courier New" w:hAnsi="Courier New" w:cs="Courier New"/>
          <w:sz w:val="18"/>
        </w:rPr>
        <w:t>product_name":"TEST</w:t>
      </w:r>
      <w:proofErr w:type="spellEnd"/>
      <w:r w:rsidRPr="00FC661F">
        <w:rPr>
          <w:rFonts w:ascii="Courier New" w:hAnsi="Courier New" w:cs="Courier New"/>
          <w:sz w:val="18"/>
        </w:rPr>
        <w:t>",</w:t>
      </w:r>
    </w:p>
    <w:p w:rsidR="00625803" w:rsidRPr="00FC661F" w:rsidRDefault="00625803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ab/>
        <w:t>"</w:t>
      </w:r>
      <w:proofErr w:type="gramStart"/>
      <w:r w:rsidRPr="00FC661F">
        <w:rPr>
          <w:rFonts w:ascii="Courier New" w:hAnsi="Courier New" w:cs="Courier New"/>
          <w:sz w:val="18"/>
        </w:rPr>
        <w:t>price</w:t>
      </w:r>
      <w:proofErr w:type="gramEnd"/>
      <w:r w:rsidRPr="00FC661F">
        <w:rPr>
          <w:rFonts w:ascii="Courier New" w:hAnsi="Courier New" w:cs="Courier New"/>
          <w:sz w:val="18"/>
        </w:rPr>
        <w:t>":200000,</w:t>
      </w:r>
    </w:p>
    <w:p w:rsidR="00625803" w:rsidRPr="00FC661F" w:rsidRDefault="00625803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ab/>
        <w:t>"</w:t>
      </w:r>
      <w:proofErr w:type="gramStart"/>
      <w:r w:rsidRPr="00FC661F">
        <w:rPr>
          <w:rFonts w:ascii="Courier New" w:hAnsi="Courier New" w:cs="Courier New"/>
          <w:sz w:val="18"/>
        </w:rPr>
        <w:t>stock</w:t>
      </w:r>
      <w:proofErr w:type="gramEnd"/>
      <w:r w:rsidRPr="00FC661F">
        <w:rPr>
          <w:rFonts w:ascii="Courier New" w:hAnsi="Courier New" w:cs="Courier New"/>
          <w:sz w:val="18"/>
        </w:rPr>
        <w:t>":5,</w:t>
      </w:r>
    </w:p>
    <w:p w:rsidR="00625803" w:rsidRPr="00FC661F" w:rsidRDefault="00625803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ab/>
        <w:t>"base64StringImage":"iVBORw0KGgoAAAANSUhEUgAAAgAAAAIACAYAAAD0eNT6AABZvElEQVR42u29eZgkVZX3/z03orKW7qbpjUVFFBUFUVAcUcCx6CqRrmYZ7K5BHMfX3dfl54zjjDP4urQ6LjOjs7iLOoqOilPdKEJ3QZvVpCwiaituqAhugAq9Q3dVZWbEPb8/KqvIjoqq3CIyIyK/+Tw8PBQRn7j3nnvO994bN+4B+OOPP/7444+/rvtJq4Dh4UEJcDSfLyh55JFHHnnkkZdcntui+DvBv+XzBUseeeSRRx555CWb5zb5YAHgBEceAHzyy”</w:t>
      </w:r>
    </w:p>
    <w:p w:rsidR="00625803" w:rsidRPr="00FC661F" w:rsidRDefault="00625803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>}</w:t>
      </w:r>
    </w:p>
    <w:p w:rsidR="00625803" w:rsidRDefault="00625803" w:rsidP="00625803">
      <w:pPr>
        <w:jc w:val="both"/>
        <w:rPr>
          <w:sz w:val="24"/>
          <w:szCs w:val="24"/>
        </w:rPr>
      </w:pPr>
    </w:p>
    <w:p w:rsidR="00625803" w:rsidRDefault="00625803" w:rsidP="00625803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Output:</w:t>
      </w:r>
    </w:p>
    <w:p w:rsidR="00E92F43" w:rsidRPr="00E92F43" w:rsidRDefault="00E92F43" w:rsidP="00E92F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E92F43" w:rsidRPr="00E92F43" w:rsidRDefault="00E92F43" w:rsidP="00E92F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error_schema</w:t>
      </w:r>
      <w:proofErr w:type="spellEnd"/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E92F43" w:rsidRPr="00E92F43" w:rsidRDefault="00E92F43" w:rsidP="00E92F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error_code</w:t>
      </w:r>
      <w:proofErr w:type="spellEnd"/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92F43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92F43" w:rsidRPr="00E92F43" w:rsidRDefault="00E92F43" w:rsidP="00E92F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E92F43" w:rsidRPr="00E92F43" w:rsidRDefault="00E92F43" w:rsidP="00E92F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indonesian</w:t>
      </w:r>
      <w:proofErr w:type="spellEnd"/>
      <w:proofErr w:type="gramEnd"/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92F4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E92F43">
        <w:rPr>
          <w:rFonts w:ascii="Courier New" w:eastAsia="Times New Roman" w:hAnsi="Courier New" w:cs="Courier New"/>
          <w:color w:val="0451A5"/>
          <w:sz w:val="18"/>
          <w:szCs w:val="18"/>
        </w:rPr>
        <w:t>Berhasil</w:t>
      </w:r>
      <w:proofErr w:type="spellEnd"/>
      <w:r w:rsidRPr="00E92F4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92F43" w:rsidRPr="00E92F43" w:rsidRDefault="00E92F43" w:rsidP="00E92F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english</w:t>
      </w:r>
      <w:proofErr w:type="spellEnd"/>
      <w:proofErr w:type="gramEnd"/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92F43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E92F43" w:rsidRPr="00E92F43" w:rsidRDefault="00E92F43" w:rsidP="00E92F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E92F43" w:rsidRPr="00E92F43" w:rsidRDefault="00E92F43" w:rsidP="00E92F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E92F43" w:rsidRPr="00E92F43" w:rsidRDefault="00E92F43" w:rsidP="00E92F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output_schema</w:t>
      </w:r>
      <w:proofErr w:type="spellEnd"/>
      <w:r w:rsidRPr="00E92F4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92F43">
        <w:rPr>
          <w:rFonts w:ascii="Courier New" w:eastAsia="Times New Roman" w:hAnsi="Courier New" w:cs="Courier New"/>
          <w:color w:val="0451A5"/>
          <w:sz w:val="18"/>
          <w:szCs w:val="18"/>
        </w:rPr>
        <w:t>"Y"</w:t>
      </w:r>
    </w:p>
    <w:p w:rsidR="00D52A77" w:rsidRPr="00E92F43" w:rsidRDefault="00E92F43" w:rsidP="00E92F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F4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25803" w:rsidRDefault="00625803" w:rsidP="00625803">
      <w:pPr>
        <w:jc w:val="both"/>
      </w:pPr>
    </w:p>
    <w:p w:rsidR="00D52A77" w:rsidRDefault="00D52A77" w:rsidP="00625803">
      <w:pPr>
        <w:jc w:val="both"/>
      </w:pPr>
    </w:p>
    <w:p w:rsidR="006616BC" w:rsidRDefault="00D52A77" w:rsidP="0062580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@PUT</w:t>
      </w:r>
    </w:p>
    <w:p w:rsidR="00D52A77" w:rsidRDefault="00D52A77" w:rsidP="00625803">
      <w:pPr>
        <w:jc w:val="both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bos</w:t>
      </w:r>
      <w:proofErr w:type="spellEnd"/>
      <w:r>
        <w:rPr>
          <w:sz w:val="24"/>
          <w:szCs w:val="24"/>
        </w:rPr>
        <w:t>/product</w:t>
      </w:r>
    </w:p>
    <w:p w:rsidR="00D52A77" w:rsidRDefault="00D52A77" w:rsidP="00625803">
      <w:pPr>
        <w:jc w:val="both"/>
        <w:rPr>
          <w:sz w:val="24"/>
          <w:szCs w:val="24"/>
        </w:rPr>
      </w:pPr>
    </w:p>
    <w:p w:rsidR="00D52A77" w:rsidRDefault="00D52A77" w:rsidP="00625803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Request Body:</w:t>
      </w:r>
    </w:p>
    <w:p w:rsidR="00D52A77" w:rsidRPr="00FC661F" w:rsidRDefault="00D52A77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>{</w:t>
      </w:r>
    </w:p>
    <w:p w:rsidR="00D52A77" w:rsidRPr="00FC661F" w:rsidRDefault="00D52A77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ab/>
        <w:t>"id_product":4,</w:t>
      </w:r>
    </w:p>
    <w:p w:rsidR="00D52A77" w:rsidRPr="00FC661F" w:rsidRDefault="00D52A77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ab/>
        <w:t>"id_seller":3,</w:t>
      </w:r>
    </w:p>
    <w:p w:rsidR="00D52A77" w:rsidRPr="00FC661F" w:rsidRDefault="00D52A77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ab/>
        <w:t>"id_prd_category":4,</w:t>
      </w:r>
    </w:p>
    <w:p w:rsidR="00D52A77" w:rsidRPr="00FC661F" w:rsidRDefault="00D52A77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ab/>
        <w:t>"</w:t>
      </w:r>
      <w:proofErr w:type="spellStart"/>
      <w:r w:rsidRPr="00FC661F">
        <w:rPr>
          <w:rFonts w:ascii="Courier New" w:hAnsi="Courier New" w:cs="Courier New"/>
          <w:sz w:val="18"/>
        </w:rPr>
        <w:t>product_name":"TEST</w:t>
      </w:r>
      <w:proofErr w:type="spellEnd"/>
      <w:r w:rsidRPr="00FC661F">
        <w:rPr>
          <w:rFonts w:ascii="Courier New" w:hAnsi="Courier New" w:cs="Courier New"/>
          <w:sz w:val="18"/>
        </w:rPr>
        <w:t>",</w:t>
      </w:r>
    </w:p>
    <w:p w:rsidR="00D52A77" w:rsidRPr="00FC661F" w:rsidRDefault="00D52A77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ab/>
        <w:t>"</w:t>
      </w:r>
      <w:proofErr w:type="gramStart"/>
      <w:r w:rsidRPr="00FC661F">
        <w:rPr>
          <w:rFonts w:ascii="Courier New" w:hAnsi="Courier New" w:cs="Courier New"/>
          <w:sz w:val="18"/>
        </w:rPr>
        <w:t>price</w:t>
      </w:r>
      <w:proofErr w:type="gramEnd"/>
      <w:r w:rsidRPr="00FC661F">
        <w:rPr>
          <w:rFonts w:ascii="Courier New" w:hAnsi="Courier New" w:cs="Courier New"/>
          <w:sz w:val="18"/>
        </w:rPr>
        <w:t>":200000,</w:t>
      </w:r>
    </w:p>
    <w:p w:rsidR="00D52A77" w:rsidRPr="00FC661F" w:rsidRDefault="00D52A77" w:rsidP="009733C6">
      <w:pPr>
        <w:spacing w:line="240" w:lineRule="auto"/>
        <w:jc w:val="both"/>
        <w:rPr>
          <w:rFonts w:ascii="Courier New" w:hAnsi="Courier New" w:cs="Courier New"/>
          <w:sz w:val="18"/>
        </w:rPr>
      </w:pPr>
      <w:r w:rsidRPr="00FC661F">
        <w:rPr>
          <w:rFonts w:ascii="Courier New" w:hAnsi="Courier New" w:cs="Courier New"/>
          <w:sz w:val="18"/>
        </w:rPr>
        <w:tab/>
        <w:t>"</w:t>
      </w:r>
      <w:proofErr w:type="gramStart"/>
      <w:r w:rsidRPr="00FC661F">
        <w:rPr>
          <w:rFonts w:ascii="Courier New" w:hAnsi="Courier New" w:cs="Courier New"/>
          <w:sz w:val="18"/>
        </w:rPr>
        <w:t>stock</w:t>
      </w:r>
      <w:proofErr w:type="gramEnd"/>
      <w:r w:rsidRPr="00FC661F">
        <w:rPr>
          <w:rFonts w:ascii="Courier New" w:hAnsi="Courier New" w:cs="Courier New"/>
          <w:sz w:val="18"/>
        </w:rPr>
        <w:t>":5,</w:t>
      </w:r>
    </w:p>
    <w:p w:rsidR="00D52A77" w:rsidRPr="00E92F43" w:rsidRDefault="00D52A77" w:rsidP="009733C6">
      <w:pPr>
        <w:spacing w:line="240" w:lineRule="auto"/>
        <w:jc w:val="both"/>
      </w:pPr>
      <w:r w:rsidRPr="00FC661F">
        <w:rPr>
          <w:rFonts w:ascii="Courier New" w:hAnsi="Courier New" w:cs="Courier New"/>
          <w:sz w:val="18"/>
        </w:rPr>
        <w:tab/>
        <w:t>"base64StringImage":"iVBORw0KGgoAAAANSUhEUgAAAgAAAAIACAYAAAD0eNT6AABZvElEQVR42u29eZgkVZX3/z03orKW7qbpjUVFFBUFUVAcUcCx6CqRrmYZ7K5BHMfX3dfl54zjjDP4urQ6LjOjs7iLOoqOilPdKEJ3QZvVpCwiaituqAhugAq9Q3dVZWbEPb8/KqvIjoqq3CIyIyK/+Tw8PBQRn7j3nnvO994bN+4B+OOPP/7444+/rvtJq4Dh4UEJcDSfLyh55JFHHnnkkZdcntui</w:t>
      </w:r>
      <w:r w:rsidRPr="00E92F43">
        <w:t>+DvBv+XzBUseeeSRRx555CWb5zb5YAHgBEceAHzyy”</w:t>
      </w:r>
    </w:p>
    <w:p w:rsidR="00D52A77" w:rsidRPr="00E92F43" w:rsidRDefault="00D52A77" w:rsidP="009733C6">
      <w:pPr>
        <w:spacing w:line="240" w:lineRule="auto"/>
        <w:jc w:val="both"/>
      </w:pPr>
      <w:r w:rsidRPr="00E92F43">
        <w:t>}</w:t>
      </w:r>
    </w:p>
    <w:p w:rsidR="00D52A77" w:rsidRDefault="00D52A77" w:rsidP="00625803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52A77" w:rsidRDefault="00D52A77" w:rsidP="00D52A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PROFILE</w:t>
      </w:r>
    </w:p>
    <w:p w:rsidR="00D52A77" w:rsidRDefault="00D52A77" w:rsidP="00D52A77">
      <w:pPr>
        <w:jc w:val="center"/>
        <w:rPr>
          <w:b/>
          <w:sz w:val="24"/>
          <w:szCs w:val="28"/>
        </w:rPr>
      </w:pPr>
    </w:p>
    <w:p w:rsidR="00D52A77" w:rsidRDefault="00D52A77" w:rsidP="00D52A77">
      <w:pPr>
        <w:jc w:val="both"/>
        <w:rPr>
          <w:b/>
          <w:sz w:val="24"/>
          <w:szCs w:val="28"/>
        </w:rPr>
      </w:pPr>
      <w:r>
        <w:rPr>
          <w:b/>
          <w:sz w:val="24"/>
          <w:szCs w:val="28"/>
        </w:rPr>
        <w:t>@GET</w:t>
      </w:r>
    </w:p>
    <w:p w:rsidR="00D52A77" w:rsidRDefault="00D52A77" w:rsidP="00D52A77">
      <w:pPr>
        <w:jc w:val="both"/>
        <w:rPr>
          <w:sz w:val="24"/>
          <w:szCs w:val="28"/>
        </w:rPr>
      </w:pPr>
      <w:r>
        <w:rPr>
          <w:sz w:val="24"/>
          <w:szCs w:val="28"/>
        </w:rPr>
        <w:t>/</w:t>
      </w:r>
      <w:proofErr w:type="spellStart"/>
      <w:r>
        <w:rPr>
          <w:sz w:val="24"/>
          <w:szCs w:val="28"/>
        </w:rPr>
        <w:t>bos</w:t>
      </w:r>
      <w:proofErr w:type="spellEnd"/>
      <w:r>
        <w:rPr>
          <w:sz w:val="24"/>
          <w:szCs w:val="28"/>
        </w:rPr>
        <w:t>/profile</w:t>
      </w:r>
      <w:proofErr w:type="gramStart"/>
      <w:r>
        <w:rPr>
          <w:sz w:val="24"/>
          <w:szCs w:val="28"/>
        </w:rPr>
        <w:t>/{</w:t>
      </w:r>
      <w:proofErr w:type="spellStart"/>
      <w:proofErr w:type="gramEnd"/>
      <w:r>
        <w:rPr>
          <w:sz w:val="24"/>
          <w:szCs w:val="28"/>
        </w:rPr>
        <w:t>id_seller</w:t>
      </w:r>
      <w:proofErr w:type="spellEnd"/>
      <w:r>
        <w:rPr>
          <w:sz w:val="24"/>
          <w:szCs w:val="28"/>
        </w:rPr>
        <w:t>}</w:t>
      </w:r>
    </w:p>
    <w:p w:rsidR="00D52A77" w:rsidRDefault="00D52A77" w:rsidP="00D52A77">
      <w:pPr>
        <w:jc w:val="both"/>
        <w:rPr>
          <w:sz w:val="24"/>
          <w:szCs w:val="28"/>
        </w:rPr>
      </w:pPr>
    </w:p>
    <w:p w:rsidR="00D52A77" w:rsidRDefault="00D52A77" w:rsidP="00D52A77">
      <w:pPr>
        <w:jc w:val="both"/>
        <w:rPr>
          <w:sz w:val="24"/>
          <w:szCs w:val="28"/>
        </w:rPr>
      </w:pPr>
      <w:proofErr w:type="spellStart"/>
      <w:r>
        <w:rPr>
          <w:sz w:val="24"/>
          <w:szCs w:val="28"/>
        </w:rPr>
        <w:t>Contoh</w:t>
      </w:r>
      <w:proofErr w:type="spellEnd"/>
      <w:r>
        <w:rPr>
          <w:sz w:val="24"/>
          <w:szCs w:val="28"/>
        </w:rPr>
        <w:t xml:space="preserve"> Output: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error_schema</w:t>
      </w:r>
      <w:proofErr w:type="spellEnd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error_code</w:t>
      </w:r>
      <w:proofErr w:type="spellEnd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2A77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indonesian</w:t>
      </w:r>
      <w:proofErr w:type="spellEnd"/>
      <w:proofErr w:type="gramEnd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2A7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D52A77">
        <w:rPr>
          <w:rFonts w:ascii="Courier New" w:eastAsia="Times New Roman" w:hAnsi="Courier New" w:cs="Courier New"/>
          <w:color w:val="0451A5"/>
          <w:sz w:val="18"/>
          <w:szCs w:val="18"/>
        </w:rPr>
        <w:t>Berhasil</w:t>
      </w:r>
      <w:proofErr w:type="spellEnd"/>
      <w:r w:rsidRPr="00D52A7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english</w:t>
      </w:r>
      <w:proofErr w:type="spellEnd"/>
      <w:proofErr w:type="gramEnd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2A77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output_schema</w:t>
      </w:r>
      <w:proofErr w:type="spellEnd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id_seller</w:t>
      </w:r>
      <w:proofErr w:type="spellEnd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2A77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gramEnd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2A7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D52A77">
        <w:rPr>
          <w:rFonts w:ascii="Courier New" w:eastAsia="Times New Roman" w:hAnsi="Courier New" w:cs="Courier New"/>
          <w:color w:val="0451A5"/>
          <w:sz w:val="18"/>
          <w:szCs w:val="18"/>
        </w:rPr>
        <w:t>stepensouw</w:t>
      </w:r>
      <w:proofErr w:type="spellEnd"/>
      <w:r w:rsidRPr="00D52A7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2A77">
        <w:rPr>
          <w:rFonts w:ascii="Courier New" w:eastAsia="Times New Roman" w:hAnsi="Courier New" w:cs="Courier New"/>
          <w:color w:val="0451A5"/>
          <w:sz w:val="18"/>
          <w:szCs w:val="18"/>
        </w:rPr>
        <w:t>"TEST"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card_number</w:t>
      </w:r>
      <w:proofErr w:type="spellEnd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2A77">
        <w:rPr>
          <w:rFonts w:ascii="Courier New" w:eastAsia="Times New Roman" w:hAnsi="Courier New" w:cs="Courier New"/>
          <w:color w:val="0451A5"/>
          <w:sz w:val="18"/>
          <w:szCs w:val="18"/>
        </w:rPr>
        <w:t>"1234567890123456"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phone</w:t>
      </w:r>
      <w:proofErr w:type="gramEnd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2A77">
        <w:rPr>
          <w:rFonts w:ascii="Courier New" w:eastAsia="Times New Roman" w:hAnsi="Courier New" w:cs="Courier New"/>
          <w:color w:val="0451A5"/>
          <w:sz w:val="18"/>
          <w:szCs w:val="18"/>
        </w:rPr>
        <w:t>"12345678"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shop_name</w:t>
      </w:r>
      <w:proofErr w:type="spellEnd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2A7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D52A77">
        <w:rPr>
          <w:rFonts w:ascii="Courier New" w:eastAsia="Times New Roman" w:hAnsi="Courier New" w:cs="Courier New"/>
          <w:color w:val="0451A5"/>
          <w:sz w:val="18"/>
          <w:szCs w:val="18"/>
        </w:rPr>
        <w:t>changesnih</w:t>
      </w:r>
      <w:proofErr w:type="spellEnd"/>
      <w:r w:rsidRPr="00D52A7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"image_path"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2A77">
        <w:rPr>
          <w:rFonts w:ascii="Courier New" w:eastAsia="Times New Roman" w:hAnsi="Courier New" w:cs="Courier New"/>
          <w:color w:val="0451A5"/>
          <w:sz w:val="18"/>
          <w:szCs w:val="18"/>
        </w:rPr>
        <w:t>"C:\\Users\\U067726\\Pictures\\BOS\\Profile\\1.jpg"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id_kab_kota</w:t>
      </w:r>
      <w:proofErr w:type="spellEnd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2A77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"base64StringImage"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52A77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selected_courier</w:t>
      </w:r>
      <w:proofErr w:type="spellEnd"/>
      <w:r w:rsidRPr="00D52A7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: []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D52A77" w:rsidRPr="00D52A77" w:rsidRDefault="00D52A77" w:rsidP="00D52A7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2A7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52A77" w:rsidRDefault="00D52A77" w:rsidP="00D52A77">
      <w:pPr>
        <w:jc w:val="both"/>
        <w:rPr>
          <w:sz w:val="24"/>
          <w:szCs w:val="28"/>
        </w:rPr>
      </w:pPr>
    </w:p>
    <w:p w:rsidR="00D52A77" w:rsidRDefault="00D52A77" w:rsidP="00D52A77">
      <w:pPr>
        <w:jc w:val="both"/>
        <w:rPr>
          <w:b/>
          <w:sz w:val="24"/>
          <w:szCs w:val="28"/>
        </w:rPr>
      </w:pPr>
      <w:r>
        <w:rPr>
          <w:b/>
          <w:sz w:val="24"/>
          <w:szCs w:val="28"/>
        </w:rPr>
        <w:t>@PUT</w:t>
      </w:r>
    </w:p>
    <w:p w:rsidR="00D52A77" w:rsidRDefault="00D52A77" w:rsidP="00D52A77">
      <w:pPr>
        <w:jc w:val="both"/>
        <w:rPr>
          <w:sz w:val="24"/>
          <w:szCs w:val="28"/>
        </w:rPr>
      </w:pPr>
      <w:r>
        <w:rPr>
          <w:sz w:val="24"/>
          <w:szCs w:val="28"/>
        </w:rPr>
        <w:t>/</w:t>
      </w:r>
      <w:proofErr w:type="spellStart"/>
      <w:r>
        <w:rPr>
          <w:sz w:val="24"/>
          <w:szCs w:val="28"/>
        </w:rPr>
        <w:t>bos</w:t>
      </w:r>
      <w:proofErr w:type="spellEnd"/>
      <w:r>
        <w:rPr>
          <w:sz w:val="24"/>
          <w:szCs w:val="28"/>
        </w:rPr>
        <w:t>/profile</w:t>
      </w:r>
    </w:p>
    <w:p w:rsidR="00D52A77" w:rsidRDefault="00D52A77" w:rsidP="00D52A77">
      <w:pPr>
        <w:jc w:val="both"/>
        <w:rPr>
          <w:sz w:val="24"/>
          <w:szCs w:val="28"/>
        </w:rPr>
      </w:pPr>
    </w:p>
    <w:p w:rsidR="00D52A77" w:rsidRDefault="00D52A77" w:rsidP="00D52A77">
      <w:pPr>
        <w:jc w:val="both"/>
        <w:rPr>
          <w:sz w:val="24"/>
          <w:szCs w:val="28"/>
        </w:rPr>
      </w:pPr>
      <w:proofErr w:type="spellStart"/>
      <w:r>
        <w:rPr>
          <w:sz w:val="24"/>
          <w:szCs w:val="28"/>
        </w:rPr>
        <w:t>Contoh</w:t>
      </w:r>
      <w:proofErr w:type="spellEnd"/>
      <w:r>
        <w:rPr>
          <w:sz w:val="24"/>
          <w:szCs w:val="28"/>
        </w:rPr>
        <w:t xml:space="preserve"> Request Body: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>{</w:t>
      </w:r>
    </w:p>
    <w:p w:rsidR="00D52A77" w:rsidRPr="00FC661F" w:rsidRDefault="009733C6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ab/>
        <w:t>"id_seller":3</w:t>
      </w:r>
      <w:r w:rsidR="00D52A77" w:rsidRPr="00FC661F">
        <w:rPr>
          <w:rFonts w:ascii="Courier New" w:hAnsi="Courier New" w:cs="Courier New"/>
          <w:sz w:val="18"/>
          <w:szCs w:val="28"/>
        </w:rPr>
        <w:t>,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ab/>
        <w:t>"shop_name":"</w:t>
      </w:r>
      <w:proofErr w:type="spellStart"/>
      <w:r w:rsidRPr="00FC661F">
        <w:rPr>
          <w:rFonts w:ascii="Courier New" w:hAnsi="Courier New" w:cs="Courier New"/>
          <w:sz w:val="18"/>
          <w:szCs w:val="28"/>
        </w:rPr>
        <w:t>changesnih</w:t>
      </w:r>
      <w:proofErr w:type="spellEnd"/>
      <w:r w:rsidRPr="00FC661F">
        <w:rPr>
          <w:rFonts w:ascii="Courier New" w:hAnsi="Courier New" w:cs="Courier New"/>
          <w:sz w:val="18"/>
          <w:szCs w:val="28"/>
        </w:rPr>
        <w:t>",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ab/>
        <w:t>"id_kab_kota":3,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ab/>
        <w:t>"base64StringImage":"iVBORw0KGgoAAAANSUhEUgAAAgAAAAIACAYAAAD0eNT6AABZvElEQVR42u29eZgkVZX3/z03orKW7qbpjUVFFBUFUkkUceeeSRR14bedLEw8NSBE+3mKiAPPLII4888shrE6+hAcAiKYKLTX46SB555JFHHnnktZk3y5QGHp4LeXiphcqQRx555JFHHnnt5xkAKnVeHJYi2Gvh4eSRRx555JFHXvt5ToWhTp0XBx/ut/hw8sgjjzzyyCOvMzwFan8GaGZHCrN/yOcLPpr/kUceeeSRRx55nectvAIQliK42Z2G5JFHHnnkkUdeonj6/wNomVDnHGCjKAAAAABJRU5ErkJggg==",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lastRenderedPageBreak/>
        <w:tab/>
        <w:t>"</w:t>
      </w:r>
      <w:proofErr w:type="spellStart"/>
      <w:r w:rsidRPr="00FC661F">
        <w:rPr>
          <w:rFonts w:ascii="Courier New" w:hAnsi="Courier New" w:cs="Courier New"/>
          <w:sz w:val="18"/>
          <w:szCs w:val="28"/>
        </w:rPr>
        <w:t>selected_courier</w:t>
      </w:r>
      <w:proofErr w:type="spellEnd"/>
      <w:r w:rsidRPr="00FC661F">
        <w:rPr>
          <w:rFonts w:ascii="Courier New" w:hAnsi="Courier New" w:cs="Courier New"/>
          <w:sz w:val="18"/>
          <w:szCs w:val="28"/>
        </w:rPr>
        <w:t>"</w:t>
      </w:r>
      <w:proofErr w:type="gramStart"/>
      <w:r w:rsidRPr="00FC661F">
        <w:rPr>
          <w:rFonts w:ascii="Courier New" w:hAnsi="Courier New" w:cs="Courier New"/>
          <w:sz w:val="18"/>
          <w:szCs w:val="28"/>
        </w:rPr>
        <w:t>:[</w:t>
      </w:r>
      <w:proofErr w:type="gramEnd"/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  <w:t>{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  <w:t>"id_courier":1,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  <w:t>"is_selected":0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  <w:t>},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  <w:t>{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  <w:t>"id_courier":2,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  <w:t>"is_selected":0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  <w:t>},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  <w:t>{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  <w:t>"id_courier":3,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  <w:t>"is_selected":0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ab/>
      </w:r>
      <w:r w:rsidRPr="00FC661F">
        <w:rPr>
          <w:rFonts w:ascii="Courier New" w:hAnsi="Courier New" w:cs="Courier New"/>
          <w:sz w:val="18"/>
          <w:szCs w:val="28"/>
        </w:rPr>
        <w:tab/>
        <w:t>}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ab/>
        <w:t>]</w:t>
      </w:r>
    </w:p>
    <w:p w:rsidR="00D52A77" w:rsidRPr="00FC661F" w:rsidRDefault="00D52A77" w:rsidP="00D52A77">
      <w:pPr>
        <w:spacing w:line="240" w:lineRule="auto"/>
        <w:jc w:val="both"/>
        <w:rPr>
          <w:rFonts w:ascii="Courier New" w:hAnsi="Courier New" w:cs="Courier New"/>
          <w:sz w:val="18"/>
          <w:szCs w:val="28"/>
        </w:rPr>
      </w:pPr>
      <w:r w:rsidRPr="00FC661F">
        <w:rPr>
          <w:rFonts w:ascii="Courier New" w:hAnsi="Courier New" w:cs="Courier New"/>
          <w:sz w:val="18"/>
          <w:szCs w:val="28"/>
        </w:rPr>
        <w:t>}</w:t>
      </w:r>
    </w:p>
    <w:p w:rsidR="009733C6" w:rsidRDefault="009733C6" w:rsidP="00D52A77">
      <w:pPr>
        <w:spacing w:line="240" w:lineRule="auto"/>
        <w:jc w:val="both"/>
        <w:rPr>
          <w:szCs w:val="28"/>
        </w:rPr>
      </w:pPr>
    </w:p>
    <w:p w:rsidR="009733C6" w:rsidRDefault="009733C6" w:rsidP="00D52A77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Output: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error_schema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error_code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indonesian</w:t>
      </w:r>
      <w:proofErr w:type="spellEnd"/>
      <w:proofErr w:type="gram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Berhasil</w:t>
      </w:r>
      <w:proofErr w:type="spellEnd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english</w:t>
      </w:r>
      <w:proofErr w:type="spellEnd"/>
      <w:proofErr w:type="gram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output_schema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"Y"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733C6" w:rsidRDefault="009733C6" w:rsidP="00D52A77">
      <w:pPr>
        <w:spacing w:line="240" w:lineRule="auto"/>
        <w:jc w:val="both"/>
        <w:rPr>
          <w:sz w:val="24"/>
          <w:szCs w:val="24"/>
        </w:rPr>
      </w:pPr>
    </w:p>
    <w:p w:rsidR="009733C6" w:rsidRDefault="009733C6" w:rsidP="00D52A77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733C6" w:rsidRDefault="009733C6" w:rsidP="009733C6">
      <w:pPr>
        <w:spacing w:line="240" w:lineRule="auto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Template Text</w:t>
      </w:r>
    </w:p>
    <w:p w:rsidR="009733C6" w:rsidRDefault="009733C6" w:rsidP="009733C6">
      <w:pPr>
        <w:spacing w:line="240" w:lineRule="auto"/>
        <w:jc w:val="both"/>
        <w:rPr>
          <w:b/>
          <w:sz w:val="24"/>
          <w:szCs w:val="24"/>
        </w:rPr>
      </w:pPr>
    </w:p>
    <w:p w:rsidR="009733C6" w:rsidRDefault="009733C6" w:rsidP="009733C6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@GET</w:t>
      </w:r>
    </w:p>
    <w:p w:rsidR="009733C6" w:rsidRDefault="009733C6" w:rsidP="009733C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bos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templateText</w:t>
      </w:r>
      <w:proofErr w:type="spellEnd"/>
      <w:proofErr w:type="gramStart"/>
      <w:r>
        <w:rPr>
          <w:sz w:val="24"/>
          <w:szCs w:val="24"/>
        </w:rPr>
        <w:t>/{</w:t>
      </w:r>
      <w:proofErr w:type="spellStart"/>
      <w:proofErr w:type="gramEnd"/>
      <w:r>
        <w:rPr>
          <w:sz w:val="24"/>
          <w:szCs w:val="24"/>
        </w:rPr>
        <w:t>id_seller</w:t>
      </w:r>
      <w:proofErr w:type="spellEnd"/>
      <w:r>
        <w:rPr>
          <w:sz w:val="24"/>
          <w:szCs w:val="24"/>
        </w:rPr>
        <w:t>}</w:t>
      </w:r>
    </w:p>
    <w:p w:rsidR="009733C6" w:rsidRDefault="009733C6" w:rsidP="009733C6">
      <w:pPr>
        <w:spacing w:line="240" w:lineRule="auto"/>
        <w:jc w:val="both"/>
        <w:rPr>
          <w:sz w:val="24"/>
          <w:szCs w:val="24"/>
        </w:rPr>
      </w:pPr>
    </w:p>
    <w:p w:rsidR="009733C6" w:rsidRDefault="009733C6" w:rsidP="009733C6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Output: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error_schema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error_code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"B000"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indonesian</w:t>
      </w:r>
      <w:proofErr w:type="spellEnd"/>
      <w:proofErr w:type="gram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Berhasil</w:t>
      </w:r>
      <w:proofErr w:type="spellEnd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english</w:t>
      </w:r>
      <w:proofErr w:type="spellEnd"/>
      <w:proofErr w:type="gram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output_schema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id_template_text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id_seller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template_code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"ready"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text</w:t>
      </w:r>
      <w:proofErr w:type="gram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baranga</w:t>
      </w:r>
      <w:proofErr w:type="spellEnd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ga</w:t>
      </w:r>
      <w:proofErr w:type="spellEnd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 ready"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id_template_text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id_seller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template_code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"not ready"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text</w:t>
      </w:r>
      <w:proofErr w:type="gram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baranga</w:t>
      </w:r>
      <w:proofErr w:type="spellEnd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ga</w:t>
      </w:r>
      <w:proofErr w:type="spellEnd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 ready"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id_template_text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id_seller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template_code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harga</w:t>
      </w:r>
      <w:proofErr w:type="spellEnd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text</w:t>
      </w:r>
      <w:proofErr w:type="gram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harganya</w:t>
      </w:r>
      <w:proofErr w:type="spellEnd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mahal</w:t>
      </w:r>
      <w:proofErr w:type="spellEnd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pokoknya</w:t>
      </w:r>
      <w:proofErr w:type="spellEnd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733C6" w:rsidRDefault="009733C6" w:rsidP="009733C6">
      <w:pPr>
        <w:spacing w:line="240" w:lineRule="auto"/>
        <w:jc w:val="both"/>
        <w:rPr>
          <w:sz w:val="24"/>
          <w:szCs w:val="24"/>
        </w:rPr>
      </w:pPr>
    </w:p>
    <w:p w:rsidR="009733C6" w:rsidRDefault="009733C6" w:rsidP="009733C6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@DELETE</w:t>
      </w:r>
    </w:p>
    <w:p w:rsidR="009733C6" w:rsidRDefault="009733C6" w:rsidP="009733C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bos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templateText</w:t>
      </w:r>
      <w:proofErr w:type="spellEnd"/>
      <w:proofErr w:type="gramStart"/>
      <w:r>
        <w:rPr>
          <w:sz w:val="24"/>
          <w:szCs w:val="24"/>
        </w:rPr>
        <w:t>/{</w:t>
      </w:r>
      <w:proofErr w:type="spellStart"/>
      <w:proofErr w:type="gramEnd"/>
      <w:r>
        <w:rPr>
          <w:sz w:val="24"/>
          <w:szCs w:val="24"/>
        </w:rPr>
        <w:t>id_template_text</w:t>
      </w:r>
      <w:proofErr w:type="spellEnd"/>
      <w:r>
        <w:rPr>
          <w:sz w:val="24"/>
          <w:szCs w:val="24"/>
        </w:rPr>
        <w:t>}</w:t>
      </w:r>
    </w:p>
    <w:p w:rsidR="009733C6" w:rsidRDefault="009733C6" w:rsidP="009733C6">
      <w:pPr>
        <w:spacing w:line="240" w:lineRule="auto"/>
        <w:jc w:val="both"/>
        <w:rPr>
          <w:sz w:val="24"/>
          <w:szCs w:val="24"/>
        </w:rPr>
      </w:pPr>
    </w:p>
    <w:p w:rsidR="009733C6" w:rsidRDefault="009733C6" w:rsidP="009733C6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Output: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error_schema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error_code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indonesian</w:t>
      </w:r>
      <w:proofErr w:type="spellEnd"/>
      <w:proofErr w:type="gram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Berhasil</w:t>
      </w:r>
      <w:proofErr w:type="spellEnd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english</w:t>
      </w:r>
      <w:proofErr w:type="spellEnd"/>
      <w:proofErr w:type="gram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output_schema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"Y"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733C6" w:rsidRPr="009733C6" w:rsidRDefault="009733C6" w:rsidP="009733C6">
      <w:pPr>
        <w:spacing w:line="240" w:lineRule="auto"/>
        <w:jc w:val="both"/>
        <w:rPr>
          <w:sz w:val="24"/>
          <w:szCs w:val="24"/>
        </w:rPr>
      </w:pPr>
    </w:p>
    <w:p w:rsidR="009733C6" w:rsidRDefault="009733C6" w:rsidP="009733C6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@POST</w:t>
      </w:r>
    </w:p>
    <w:p w:rsidR="009733C6" w:rsidRDefault="009733C6" w:rsidP="009733C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bos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templateText</w:t>
      </w:r>
      <w:proofErr w:type="spellEnd"/>
    </w:p>
    <w:p w:rsidR="009733C6" w:rsidRDefault="009733C6" w:rsidP="009733C6">
      <w:pPr>
        <w:spacing w:line="240" w:lineRule="auto"/>
        <w:jc w:val="both"/>
        <w:rPr>
          <w:sz w:val="24"/>
          <w:szCs w:val="24"/>
        </w:rPr>
      </w:pPr>
    </w:p>
    <w:p w:rsidR="009733C6" w:rsidRDefault="009733C6" w:rsidP="009733C6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Request Body:</w:t>
      </w:r>
    </w:p>
    <w:p w:rsidR="009733C6" w:rsidRPr="00FC661F" w:rsidRDefault="009733C6" w:rsidP="009733C6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>{</w:t>
      </w:r>
    </w:p>
    <w:p w:rsidR="009733C6" w:rsidRPr="00FC661F" w:rsidRDefault="009733C6" w:rsidP="009733C6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  <w:t>"id_seller":3,</w:t>
      </w:r>
    </w:p>
    <w:p w:rsidR="009733C6" w:rsidRPr="00FC661F" w:rsidRDefault="009733C6" w:rsidP="009733C6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  <w:t>"template_code":"</w:t>
      </w:r>
      <w:proofErr w:type="spellStart"/>
      <w:r w:rsidRPr="00FC661F">
        <w:rPr>
          <w:rFonts w:ascii="Courier New" w:hAnsi="Courier New" w:cs="Courier New"/>
          <w:sz w:val="18"/>
          <w:szCs w:val="24"/>
        </w:rPr>
        <w:t>harga</w:t>
      </w:r>
      <w:proofErr w:type="spellEnd"/>
      <w:r w:rsidRPr="00FC661F">
        <w:rPr>
          <w:rFonts w:ascii="Courier New" w:hAnsi="Courier New" w:cs="Courier New"/>
          <w:sz w:val="18"/>
          <w:szCs w:val="24"/>
        </w:rPr>
        <w:t>",</w:t>
      </w:r>
    </w:p>
    <w:p w:rsidR="009733C6" w:rsidRPr="00FC661F" w:rsidRDefault="009733C6" w:rsidP="009733C6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  <w:t>"</w:t>
      </w:r>
      <w:proofErr w:type="gramStart"/>
      <w:r w:rsidRPr="00FC661F">
        <w:rPr>
          <w:rFonts w:ascii="Courier New" w:hAnsi="Courier New" w:cs="Courier New"/>
          <w:sz w:val="18"/>
          <w:szCs w:val="24"/>
        </w:rPr>
        <w:t>text</w:t>
      </w:r>
      <w:proofErr w:type="gramEnd"/>
      <w:r w:rsidRPr="00FC661F">
        <w:rPr>
          <w:rFonts w:ascii="Courier New" w:hAnsi="Courier New" w:cs="Courier New"/>
          <w:sz w:val="18"/>
          <w:szCs w:val="24"/>
        </w:rPr>
        <w:t>":"</w:t>
      </w:r>
      <w:proofErr w:type="spellStart"/>
      <w:r w:rsidRPr="00FC661F">
        <w:rPr>
          <w:rFonts w:ascii="Courier New" w:hAnsi="Courier New" w:cs="Courier New"/>
          <w:sz w:val="18"/>
          <w:szCs w:val="24"/>
        </w:rPr>
        <w:t>harganya</w:t>
      </w:r>
      <w:proofErr w:type="spellEnd"/>
      <w:r w:rsidRPr="00FC661F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FC661F">
        <w:rPr>
          <w:rFonts w:ascii="Courier New" w:hAnsi="Courier New" w:cs="Courier New"/>
          <w:sz w:val="18"/>
          <w:szCs w:val="24"/>
        </w:rPr>
        <w:t>mahal</w:t>
      </w:r>
      <w:proofErr w:type="spellEnd"/>
      <w:r w:rsidRPr="00FC661F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FC661F">
        <w:rPr>
          <w:rFonts w:ascii="Courier New" w:hAnsi="Courier New" w:cs="Courier New"/>
          <w:sz w:val="18"/>
          <w:szCs w:val="24"/>
        </w:rPr>
        <w:t>pokoknya</w:t>
      </w:r>
      <w:proofErr w:type="spellEnd"/>
      <w:r w:rsidRPr="00FC661F">
        <w:rPr>
          <w:rFonts w:ascii="Courier New" w:hAnsi="Courier New" w:cs="Courier New"/>
          <w:sz w:val="18"/>
          <w:szCs w:val="24"/>
        </w:rPr>
        <w:t>"</w:t>
      </w:r>
    </w:p>
    <w:p w:rsidR="009733C6" w:rsidRDefault="009733C6" w:rsidP="009733C6">
      <w:pPr>
        <w:spacing w:line="240" w:lineRule="auto"/>
        <w:jc w:val="both"/>
        <w:rPr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>}</w:t>
      </w:r>
    </w:p>
    <w:p w:rsidR="009733C6" w:rsidRDefault="009733C6" w:rsidP="009733C6">
      <w:pPr>
        <w:spacing w:line="240" w:lineRule="auto"/>
        <w:jc w:val="both"/>
        <w:rPr>
          <w:szCs w:val="24"/>
        </w:rPr>
      </w:pPr>
    </w:p>
    <w:p w:rsidR="009733C6" w:rsidRDefault="009733C6" w:rsidP="009733C6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Output: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error_schema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error_code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indonesian</w:t>
      </w:r>
      <w:proofErr w:type="spellEnd"/>
      <w:proofErr w:type="gram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Berhasil</w:t>
      </w:r>
      <w:proofErr w:type="spellEnd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english</w:t>
      </w:r>
      <w:proofErr w:type="spellEnd"/>
      <w:proofErr w:type="gram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output_schema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"Y"</w:t>
      </w:r>
    </w:p>
    <w:p w:rsidR="009733C6" w:rsidRPr="009733C6" w:rsidRDefault="009733C6" w:rsidP="009733C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733C6" w:rsidRDefault="009733C6" w:rsidP="009733C6">
      <w:pPr>
        <w:spacing w:line="240" w:lineRule="auto"/>
        <w:jc w:val="both"/>
        <w:rPr>
          <w:sz w:val="24"/>
          <w:szCs w:val="24"/>
        </w:rPr>
      </w:pPr>
    </w:p>
    <w:p w:rsidR="009733C6" w:rsidRDefault="009733C6" w:rsidP="009733C6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@PUT</w:t>
      </w:r>
    </w:p>
    <w:p w:rsidR="009733C6" w:rsidRDefault="009733C6" w:rsidP="009733C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bos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templateText</w:t>
      </w:r>
      <w:proofErr w:type="spellEnd"/>
    </w:p>
    <w:p w:rsidR="009733C6" w:rsidRDefault="009733C6" w:rsidP="009733C6">
      <w:pPr>
        <w:spacing w:line="240" w:lineRule="auto"/>
        <w:jc w:val="both"/>
        <w:rPr>
          <w:sz w:val="24"/>
          <w:szCs w:val="24"/>
        </w:rPr>
      </w:pPr>
    </w:p>
    <w:p w:rsidR="009733C6" w:rsidRDefault="009733C6" w:rsidP="009733C6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Request Body:</w:t>
      </w:r>
    </w:p>
    <w:p w:rsidR="00364FED" w:rsidRPr="00FC661F" w:rsidRDefault="00364FED" w:rsidP="00364FED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>{</w:t>
      </w:r>
    </w:p>
    <w:p w:rsidR="00364FED" w:rsidRPr="00FC661F" w:rsidRDefault="00364FED" w:rsidP="00364FED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  <w:t>"id_template_text":1,</w:t>
      </w:r>
    </w:p>
    <w:p w:rsidR="00364FED" w:rsidRPr="00FC661F" w:rsidRDefault="00364FED" w:rsidP="00364FED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  <w:t>"id_seller":3,</w:t>
      </w:r>
    </w:p>
    <w:p w:rsidR="00364FED" w:rsidRPr="00FC661F" w:rsidRDefault="00364FED" w:rsidP="00364FED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  <w:t>"template_code":"</w:t>
      </w:r>
      <w:proofErr w:type="spellStart"/>
      <w:r w:rsidRPr="00FC661F">
        <w:rPr>
          <w:rFonts w:ascii="Courier New" w:hAnsi="Courier New" w:cs="Courier New"/>
          <w:sz w:val="18"/>
          <w:szCs w:val="24"/>
        </w:rPr>
        <w:t>harga</w:t>
      </w:r>
      <w:proofErr w:type="spellEnd"/>
      <w:r w:rsidRPr="00FC661F">
        <w:rPr>
          <w:rFonts w:ascii="Courier New" w:hAnsi="Courier New" w:cs="Courier New"/>
          <w:sz w:val="18"/>
          <w:szCs w:val="24"/>
        </w:rPr>
        <w:t>",</w:t>
      </w:r>
    </w:p>
    <w:p w:rsidR="00364FED" w:rsidRPr="00FC661F" w:rsidRDefault="00364FED" w:rsidP="00364FED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  <w:t>"</w:t>
      </w:r>
      <w:proofErr w:type="gramStart"/>
      <w:r w:rsidRPr="00FC661F">
        <w:rPr>
          <w:rFonts w:ascii="Courier New" w:hAnsi="Courier New" w:cs="Courier New"/>
          <w:sz w:val="18"/>
          <w:szCs w:val="24"/>
        </w:rPr>
        <w:t>text</w:t>
      </w:r>
      <w:proofErr w:type="gramEnd"/>
      <w:r w:rsidRPr="00FC661F">
        <w:rPr>
          <w:rFonts w:ascii="Courier New" w:hAnsi="Courier New" w:cs="Courier New"/>
          <w:sz w:val="18"/>
          <w:szCs w:val="24"/>
        </w:rPr>
        <w:t>":"</w:t>
      </w:r>
      <w:proofErr w:type="spellStart"/>
      <w:r w:rsidRPr="00FC661F">
        <w:rPr>
          <w:rFonts w:ascii="Courier New" w:hAnsi="Courier New" w:cs="Courier New"/>
          <w:sz w:val="18"/>
          <w:szCs w:val="24"/>
        </w:rPr>
        <w:t>harganya</w:t>
      </w:r>
      <w:proofErr w:type="spellEnd"/>
      <w:r w:rsidRPr="00FC661F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FC661F">
        <w:rPr>
          <w:rFonts w:ascii="Courier New" w:hAnsi="Courier New" w:cs="Courier New"/>
          <w:sz w:val="18"/>
          <w:szCs w:val="24"/>
        </w:rPr>
        <w:t>mahal</w:t>
      </w:r>
      <w:proofErr w:type="spellEnd"/>
      <w:r w:rsidRPr="00FC661F">
        <w:rPr>
          <w:rFonts w:ascii="Courier New" w:hAnsi="Courier New" w:cs="Courier New"/>
          <w:sz w:val="18"/>
          <w:szCs w:val="24"/>
        </w:rPr>
        <w:t xml:space="preserve"> </w:t>
      </w:r>
      <w:proofErr w:type="spellStart"/>
      <w:r w:rsidRPr="00FC661F">
        <w:rPr>
          <w:rFonts w:ascii="Courier New" w:hAnsi="Courier New" w:cs="Courier New"/>
          <w:sz w:val="18"/>
          <w:szCs w:val="24"/>
        </w:rPr>
        <w:t>pokoknya</w:t>
      </w:r>
      <w:proofErr w:type="spellEnd"/>
      <w:r w:rsidRPr="00FC661F">
        <w:rPr>
          <w:rFonts w:ascii="Courier New" w:hAnsi="Courier New" w:cs="Courier New"/>
          <w:sz w:val="18"/>
          <w:szCs w:val="24"/>
        </w:rPr>
        <w:t>"</w:t>
      </w:r>
    </w:p>
    <w:p w:rsidR="00364FED" w:rsidRPr="00FC661F" w:rsidRDefault="00364FED" w:rsidP="00364FED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lastRenderedPageBreak/>
        <w:t>}</w:t>
      </w:r>
    </w:p>
    <w:p w:rsidR="009733C6" w:rsidRDefault="009733C6" w:rsidP="009733C6">
      <w:pPr>
        <w:spacing w:line="240" w:lineRule="auto"/>
        <w:jc w:val="both"/>
        <w:rPr>
          <w:sz w:val="24"/>
          <w:szCs w:val="24"/>
        </w:rPr>
      </w:pPr>
    </w:p>
    <w:p w:rsidR="00364FED" w:rsidRDefault="00364FED" w:rsidP="009733C6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Output:</w:t>
      </w:r>
    </w:p>
    <w:p w:rsidR="00364FED" w:rsidRPr="009733C6" w:rsidRDefault="00364FE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364FED" w:rsidRPr="009733C6" w:rsidRDefault="00364FE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error_schema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364FED" w:rsidRPr="009733C6" w:rsidRDefault="00364FE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error_code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64FED" w:rsidRPr="009733C6" w:rsidRDefault="00364FE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364FED" w:rsidRPr="009733C6" w:rsidRDefault="00364FE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indonesian</w:t>
      </w:r>
      <w:proofErr w:type="spellEnd"/>
      <w:proofErr w:type="gram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Berhasil</w:t>
      </w:r>
      <w:proofErr w:type="spellEnd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64FED" w:rsidRPr="009733C6" w:rsidRDefault="00364FE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english</w:t>
      </w:r>
      <w:proofErr w:type="spellEnd"/>
      <w:proofErr w:type="gram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364FED" w:rsidRPr="009733C6" w:rsidRDefault="00364FE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364FED" w:rsidRPr="009733C6" w:rsidRDefault="00364FE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364FED" w:rsidRPr="009733C6" w:rsidRDefault="00364FE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output_schema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"Y"</w:t>
      </w:r>
    </w:p>
    <w:p w:rsidR="00364FED" w:rsidRPr="009733C6" w:rsidRDefault="00364FE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364FED" w:rsidRDefault="00364FED" w:rsidP="009733C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64FED" w:rsidRDefault="00364FED" w:rsidP="00364FED">
      <w:pPr>
        <w:spacing w:line="240" w:lineRule="auto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Offline Transaction</w:t>
      </w:r>
    </w:p>
    <w:p w:rsidR="00364FED" w:rsidRDefault="00364FED" w:rsidP="00364FED">
      <w:pPr>
        <w:spacing w:line="240" w:lineRule="auto"/>
        <w:jc w:val="both"/>
        <w:rPr>
          <w:b/>
          <w:sz w:val="24"/>
          <w:szCs w:val="24"/>
        </w:rPr>
      </w:pPr>
    </w:p>
    <w:p w:rsidR="00364FED" w:rsidRDefault="00364FED" w:rsidP="00364FE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@POST</w:t>
      </w:r>
    </w:p>
    <w:p w:rsidR="00364FED" w:rsidRDefault="00364FED" w:rsidP="00364FE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bos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offlineTransaction</w:t>
      </w:r>
      <w:proofErr w:type="spellEnd"/>
    </w:p>
    <w:p w:rsidR="00364FED" w:rsidRDefault="00364FED" w:rsidP="00364FED">
      <w:pPr>
        <w:spacing w:line="240" w:lineRule="auto"/>
        <w:jc w:val="both"/>
        <w:rPr>
          <w:sz w:val="24"/>
          <w:szCs w:val="24"/>
        </w:rPr>
      </w:pPr>
    </w:p>
    <w:p w:rsidR="00364FED" w:rsidRDefault="00364FED" w:rsidP="00364FED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Request Body:</w:t>
      </w:r>
    </w:p>
    <w:p w:rsidR="00364FED" w:rsidRPr="00FC661F" w:rsidRDefault="00364FED" w:rsidP="00364FED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>{</w:t>
      </w:r>
    </w:p>
    <w:p w:rsidR="00364FED" w:rsidRPr="00FC661F" w:rsidRDefault="00364FED" w:rsidP="00364FED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  <w:t>"id_seller":3,</w:t>
      </w:r>
    </w:p>
    <w:p w:rsidR="00364FED" w:rsidRPr="00FC661F" w:rsidRDefault="00364FED" w:rsidP="00364FED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  <w:t>"total_payment":20000000.0,</w:t>
      </w:r>
    </w:p>
    <w:p w:rsidR="00364FED" w:rsidRPr="00FC661F" w:rsidRDefault="00364FED" w:rsidP="00364FED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  <w:t>"</w:t>
      </w:r>
      <w:proofErr w:type="gramStart"/>
      <w:r w:rsidRPr="00FC661F">
        <w:rPr>
          <w:rFonts w:ascii="Courier New" w:hAnsi="Courier New" w:cs="Courier New"/>
          <w:sz w:val="18"/>
          <w:szCs w:val="24"/>
        </w:rPr>
        <w:t>product</w:t>
      </w:r>
      <w:proofErr w:type="gramEnd"/>
      <w:r w:rsidRPr="00FC661F">
        <w:rPr>
          <w:rFonts w:ascii="Courier New" w:hAnsi="Courier New" w:cs="Courier New"/>
          <w:sz w:val="18"/>
          <w:szCs w:val="24"/>
        </w:rPr>
        <w:t>":[</w:t>
      </w:r>
    </w:p>
    <w:p w:rsidR="00364FED" w:rsidRPr="00FC661F" w:rsidRDefault="00364FED" w:rsidP="00364FED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{</w:t>
      </w:r>
    </w:p>
    <w:p w:rsidR="00364FED" w:rsidRPr="00FC661F" w:rsidRDefault="00364FED" w:rsidP="00364FED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"id_product":5,</w:t>
      </w:r>
    </w:p>
    <w:p w:rsidR="00364FED" w:rsidRPr="00FC661F" w:rsidRDefault="00364FED" w:rsidP="00364FED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"</w:t>
      </w:r>
      <w:proofErr w:type="gramStart"/>
      <w:r w:rsidRPr="00FC661F">
        <w:rPr>
          <w:rFonts w:ascii="Courier New" w:hAnsi="Courier New" w:cs="Courier New"/>
          <w:sz w:val="18"/>
          <w:szCs w:val="24"/>
        </w:rPr>
        <w:t>quantity</w:t>
      </w:r>
      <w:proofErr w:type="gramEnd"/>
      <w:r w:rsidRPr="00FC661F">
        <w:rPr>
          <w:rFonts w:ascii="Courier New" w:hAnsi="Courier New" w:cs="Courier New"/>
          <w:sz w:val="18"/>
          <w:szCs w:val="24"/>
        </w:rPr>
        <w:t>":5,</w:t>
      </w:r>
    </w:p>
    <w:p w:rsidR="00364FED" w:rsidRPr="00FC661F" w:rsidRDefault="00364FED" w:rsidP="00364FED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"sell_price":3000000.0</w:t>
      </w:r>
    </w:p>
    <w:p w:rsidR="00364FED" w:rsidRPr="00FC661F" w:rsidRDefault="00364FED" w:rsidP="00364FED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},</w:t>
      </w:r>
    </w:p>
    <w:p w:rsidR="00364FED" w:rsidRPr="00FC661F" w:rsidRDefault="00364FED" w:rsidP="00364FED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{</w:t>
      </w:r>
    </w:p>
    <w:p w:rsidR="00364FED" w:rsidRPr="00FC661F" w:rsidRDefault="00364FED" w:rsidP="00364FED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"id_product":6,</w:t>
      </w:r>
    </w:p>
    <w:p w:rsidR="00364FED" w:rsidRPr="00FC661F" w:rsidRDefault="00364FED" w:rsidP="00364FED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"</w:t>
      </w:r>
      <w:proofErr w:type="gramStart"/>
      <w:r w:rsidRPr="00FC661F">
        <w:rPr>
          <w:rFonts w:ascii="Courier New" w:hAnsi="Courier New" w:cs="Courier New"/>
          <w:sz w:val="18"/>
          <w:szCs w:val="24"/>
        </w:rPr>
        <w:t>quantity</w:t>
      </w:r>
      <w:proofErr w:type="gramEnd"/>
      <w:r w:rsidRPr="00FC661F">
        <w:rPr>
          <w:rFonts w:ascii="Courier New" w:hAnsi="Courier New" w:cs="Courier New"/>
          <w:sz w:val="18"/>
          <w:szCs w:val="24"/>
        </w:rPr>
        <w:t>":15,</w:t>
      </w:r>
    </w:p>
    <w:p w:rsidR="00364FED" w:rsidRPr="00FC661F" w:rsidRDefault="00364FED" w:rsidP="00364FED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"sell_price":4000000.0</w:t>
      </w:r>
    </w:p>
    <w:p w:rsidR="00364FED" w:rsidRPr="00FC661F" w:rsidRDefault="00364FED" w:rsidP="00364FED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}</w:t>
      </w:r>
    </w:p>
    <w:p w:rsidR="00364FED" w:rsidRPr="00FC661F" w:rsidRDefault="00364FED" w:rsidP="00364FED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  <w:t>]</w:t>
      </w:r>
    </w:p>
    <w:p w:rsidR="00364FED" w:rsidRPr="00FC661F" w:rsidRDefault="00364FED" w:rsidP="00364FED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>}</w:t>
      </w:r>
    </w:p>
    <w:p w:rsidR="00364FED" w:rsidRPr="00364FED" w:rsidRDefault="00364FED" w:rsidP="00364FED">
      <w:pPr>
        <w:spacing w:line="240" w:lineRule="auto"/>
        <w:jc w:val="both"/>
        <w:rPr>
          <w:sz w:val="24"/>
          <w:szCs w:val="24"/>
        </w:rPr>
      </w:pPr>
    </w:p>
    <w:p w:rsidR="00364FED" w:rsidRPr="00364FED" w:rsidRDefault="00364FED" w:rsidP="00364FED">
      <w:pPr>
        <w:spacing w:line="240" w:lineRule="auto"/>
        <w:jc w:val="both"/>
        <w:rPr>
          <w:sz w:val="24"/>
          <w:szCs w:val="24"/>
        </w:rPr>
      </w:pPr>
      <w:proofErr w:type="spellStart"/>
      <w:r w:rsidRPr="00364FED">
        <w:rPr>
          <w:sz w:val="24"/>
          <w:szCs w:val="24"/>
        </w:rPr>
        <w:t>Contoh</w:t>
      </w:r>
      <w:proofErr w:type="spellEnd"/>
      <w:r w:rsidRPr="00364FED">
        <w:rPr>
          <w:sz w:val="24"/>
          <w:szCs w:val="24"/>
        </w:rPr>
        <w:t xml:space="preserve"> Output:</w:t>
      </w:r>
    </w:p>
    <w:p w:rsidR="00364FED" w:rsidRPr="00364FED" w:rsidRDefault="00364FED" w:rsidP="00364FED">
      <w:pPr>
        <w:spacing w:line="240" w:lineRule="auto"/>
        <w:jc w:val="both"/>
        <w:rPr>
          <w:sz w:val="24"/>
          <w:szCs w:val="24"/>
        </w:rPr>
      </w:pPr>
      <w:proofErr w:type="spellStart"/>
      <w:r w:rsidRPr="00364FED">
        <w:rPr>
          <w:sz w:val="24"/>
          <w:szCs w:val="24"/>
        </w:rPr>
        <w:t>Jika</w:t>
      </w:r>
      <w:proofErr w:type="spellEnd"/>
      <w:r w:rsidRPr="00364FED">
        <w:rPr>
          <w:sz w:val="24"/>
          <w:szCs w:val="24"/>
        </w:rPr>
        <w:t xml:space="preserve"> </w:t>
      </w:r>
      <w:proofErr w:type="spellStart"/>
      <w:r w:rsidRPr="00364FED">
        <w:rPr>
          <w:sz w:val="24"/>
          <w:szCs w:val="24"/>
        </w:rPr>
        <w:t>berhasil</w:t>
      </w:r>
      <w:proofErr w:type="spellEnd"/>
      <w:r w:rsidRPr="00364FED">
        <w:rPr>
          <w:sz w:val="24"/>
          <w:szCs w:val="24"/>
        </w:rPr>
        <w:t>:</w:t>
      </w:r>
    </w:p>
    <w:p w:rsidR="00364FED" w:rsidRPr="009733C6" w:rsidRDefault="00364FE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364FED" w:rsidRPr="009733C6" w:rsidRDefault="00364FE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error_schema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364FED" w:rsidRPr="009733C6" w:rsidRDefault="00364FE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error_code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64FED" w:rsidRPr="009733C6" w:rsidRDefault="00364FE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364FED" w:rsidRPr="009733C6" w:rsidRDefault="00364FE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indonesian</w:t>
      </w:r>
      <w:proofErr w:type="spellEnd"/>
      <w:proofErr w:type="gram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Berhasil</w:t>
      </w:r>
      <w:proofErr w:type="spellEnd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64FED" w:rsidRPr="009733C6" w:rsidRDefault="00364FE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english</w:t>
      </w:r>
      <w:proofErr w:type="spellEnd"/>
      <w:proofErr w:type="gram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364FED" w:rsidRPr="009733C6" w:rsidRDefault="00364FE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364FED" w:rsidRPr="009733C6" w:rsidRDefault="00364FE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364FED" w:rsidRPr="009733C6" w:rsidRDefault="00364FE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output_schema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"Y"</w:t>
      </w:r>
    </w:p>
    <w:p w:rsidR="00364FED" w:rsidRPr="009733C6" w:rsidRDefault="00364FE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364FED" w:rsidRPr="00364FED" w:rsidRDefault="00364FED" w:rsidP="00364FED">
      <w:pPr>
        <w:spacing w:line="240" w:lineRule="auto"/>
        <w:jc w:val="both"/>
        <w:rPr>
          <w:sz w:val="24"/>
          <w:szCs w:val="24"/>
        </w:rPr>
      </w:pPr>
    </w:p>
    <w:p w:rsidR="00364FED" w:rsidRDefault="002A430D" w:rsidP="00364FED">
      <w:pPr>
        <w:shd w:val="clear" w:color="auto" w:fill="FFFFFE"/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lastRenderedPageBreak/>
        <w:t>ERROR CODE:</w:t>
      </w:r>
    </w:p>
    <w:p w:rsidR="002A430D" w:rsidRPr="00364FED" w:rsidRDefault="002A430D" w:rsidP="00364FE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sz w:val="24"/>
          <w:szCs w:val="24"/>
        </w:rPr>
        <w:t>BIT_</w:t>
      </w:r>
      <w:proofErr w:type="gramStart"/>
      <w:r>
        <w:rPr>
          <w:sz w:val="24"/>
          <w:szCs w:val="24"/>
        </w:rPr>
        <w:t>999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mencukupi</w:t>
      </w:r>
      <w:proofErr w:type="spellEnd"/>
    </w:p>
    <w:p w:rsidR="00200649" w:rsidRDefault="00200649" w:rsidP="00364FED">
      <w:pPr>
        <w:spacing w:line="240" w:lineRule="auto"/>
        <w:jc w:val="both"/>
        <w:rPr>
          <w:szCs w:val="24"/>
        </w:rPr>
      </w:pPr>
      <w:r>
        <w:rPr>
          <w:szCs w:val="24"/>
        </w:rPr>
        <w:br w:type="page"/>
      </w:r>
    </w:p>
    <w:p w:rsidR="00364FED" w:rsidRDefault="00200649" w:rsidP="00200649">
      <w:pPr>
        <w:spacing w:line="240" w:lineRule="auto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ORDER</w:t>
      </w:r>
    </w:p>
    <w:p w:rsidR="00200649" w:rsidRDefault="00200649" w:rsidP="00200649">
      <w:pPr>
        <w:spacing w:line="240" w:lineRule="auto"/>
        <w:jc w:val="both"/>
        <w:rPr>
          <w:b/>
          <w:sz w:val="24"/>
          <w:szCs w:val="24"/>
        </w:rPr>
      </w:pPr>
    </w:p>
    <w:p w:rsidR="00200649" w:rsidRDefault="00200649" w:rsidP="00200649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@GET</w:t>
      </w:r>
    </w:p>
    <w:p w:rsidR="00200649" w:rsidRDefault="00200649" w:rsidP="00200649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bos</w:t>
      </w:r>
      <w:proofErr w:type="spellEnd"/>
      <w:r>
        <w:rPr>
          <w:sz w:val="24"/>
          <w:szCs w:val="24"/>
        </w:rPr>
        <w:t>/form</w:t>
      </w:r>
      <w:proofErr w:type="gramStart"/>
      <w:r>
        <w:rPr>
          <w:sz w:val="24"/>
          <w:szCs w:val="24"/>
        </w:rPr>
        <w:t>/{</w:t>
      </w:r>
      <w:proofErr w:type="spellStart"/>
      <w:proofErr w:type="gramEnd"/>
      <w:r>
        <w:rPr>
          <w:sz w:val="24"/>
          <w:szCs w:val="24"/>
        </w:rPr>
        <w:t>id_temp_transaction</w:t>
      </w:r>
      <w:proofErr w:type="spellEnd"/>
      <w:r>
        <w:rPr>
          <w:sz w:val="24"/>
          <w:szCs w:val="24"/>
        </w:rPr>
        <w:t>}</w:t>
      </w:r>
    </w:p>
    <w:p w:rsidR="00200649" w:rsidRDefault="00200649" w:rsidP="00200649">
      <w:pPr>
        <w:spacing w:line="240" w:lineRule="auto"/>
        <w:jc w:val="both"/>
        <w:rPr>
          <w:sz w:val="24"/>
          <w:szCs w:val="24"/>
        </w:rPr>
      </w:pPr>
    </w:p>
    <w:p w:rsidR="00200649" w:rsidRDefault="00200649" w:rsidP="00200649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Output: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error_schema</w:t>
      </w:r>
      <w:proofErr w:type="spellEnd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error_code</w:t>
      </w:r>
      <w:proofErr w:type="spellEnd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indonesian</w:t>
      </w:r>
      <w:proofErr w:type="spellEnd"/>
      <w:proofErr w:type="gramEnd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FC661F">
        <w:rPr>
          <w:rFonts w:ascii="Courier New" w:eastAsia="Times New Roman" w:hAnsi="Courier New" w:cs="Courier New"/>
          <w:color w:val="0451A5"/>
          <w:sz w:val="18"/>
          <w:szCs w:val="18"/>
        </w:rPr>
        <w:t>Berhasil</w:t>
      </w:r>
      <w:proofErr w:type="spellEnd"/>
      <w:r w:rsidRPr="00FC661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english</w:t>
      </w:r>
      <w:proofErr w:type="spellEnd"/>
      <w:proofErr w:type="gramEnd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output_schema</w:t>
      </w:r>
      <w:proofErr w:type="spellEnd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temp_transaction</w:t>
      </w:r>
      <w:proofErr w:type="spellEnd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id_temp_transaction</w:t>
      </w:r>
      <w:proofErr w:type="spellEnd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id_seller</w:t>
      </w:r>
      <w:proofErr w:type="spellEnd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origin_city</w:t>
      </w:r>
      <w:proofErr w:type="spellEnd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order_time</w:t>
      </w:r>
      <w:proofErr w:type="spellEnd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451A5"/>
          <w:sz w:val="18"/>
          <w:szCs w:val="18"/>
        </w:rPr>
        <w:t>"2020-03-11T04:07:43.510+0000"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temp_detail_transaction</w:t>
      </w:r>
      <w:proofErr w:type="spellEnd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id_temp_detail_transaction</w:t>
      </w:r>
      <w:proofErr w:type="spellEnd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9885A"/>
          <w:sz w:val="18"/>
          <w:szCs w:val="18"/>
        </w:rPr>
        <w:t>7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id_temp_transaction</w:t>
      </w:r>
      <w:proofErr w:type="spellEnd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id_product</w:t>
      </w:r>
      <w:proofErr w:type="spellEnd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9885A"/>
          <w:sz w:val="18"/>
          <w:szCs w:val="18"/>
        </w:rPr>
        <w:t>5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quantity</w:t>
      </w:r>
      <w:proofErr w:type="gramEnd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id_temp_detail_transaction</w:t>
      </w:r>
      <w:proofErr w:type="spellEnd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9885A"/>
          <w:sz w:val="18"/>
          <w:szCs w:val="18"/>
        </w:rPr>
        <w:t>8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id_temp_transaction</w:t>
      </w:r>
      <w:proofErr w:type="spellEnd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id_product</w:t>
      </w:r>
      <w:proofErr w:type="spellEnd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9885A"/>
          <w:sz w:val="18"/>
          <w:szCs w:val="18"/>
        </w:rPr>
        <w:t>6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quantity</w:t>
      </w:r>
      <w:proofErr w:type="gramEnd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id_temp_detail_transaction</w:t>
      </w:r>
      <w:proofErr w:type="spellEnd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9885A"/>
          <w:sz w:val="18"/>
          <w:szCs w:val="18"/>
        </w:rPr>
        <w:t>9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id_temp_transaction</w:t>
      </w:r>
      <w:proofErr w:type="spellEnd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id_product</w:t>
      </w:r>
      <w:proofErr w:type="spellEnd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9885A"/>
          <w:sz w:val="18"/>
          <w:szCs w:val="18"/>
        </w:rPr>
        <w:t>7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quantity</w:t>
      </w:r>
      <w:proofErr w:type="gramEnd"/>
      <w:r w:rsidRPr="00FC66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C661F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    ]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200649" w:rsidRDefault="00200649" w:rsidP="00FC661F">
      <w:pPr>
        <w:spacing w:line="240" w:lineRule="auto"/>
        <w:jc w:val="both"/>
        <w:rPr>
          <w:szCs w:val="24"/>
        </w:rPr>
      </w:pPr>
    </w:p>
    <w:p w:rsidR="00FC661F" w:rsidRDefault="00FC661F" w:rsidP="00FC661F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@POST</w:t>
      </w:r>
    </w:p>
    <w:p w:rsidR="00FC661F" w:rsidRDefault="00FC661F" w:rsidP="00FC661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bos</w:t>
      </w:r>
      <w:proofErr w:type="spellEnd"/>
      <w:r>
        <w:rPr>
          <w:sz w:val="24"/>
          <w:szCs w:val="24"/>
        </w:rPr>
        <w:t>/form</w:t>
      </w:r>
    </w:p>
    <w:p w:rsidR="00FC661F" w:rsidRDefault="00FC661F" w:rsidP="00FC661F">
      <w:pPr>
        <w:spacing w:line="240" w:lineRule="auto"/>
        <w:jc w:val="both"/>
        <w:rPr>
          <w:sz w:val="24"/>
          <w:szCs w:val="24"/>
        </w:rPr>
      </w:pPr>
    </w:p>
    <w:p w:rsidR="00FC661F" w:rsidRDefault="00FC661F" w:rsidP="00FC661F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Request Body: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>{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  <w:t>"id_seller":3,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  <w:t>"origin_city":2,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  <w:t>"</w:t>
      </w:r>
      <w:proofErr w:type="gramStart"/>
      <w:r w:rsidRPr="00FC661F">
        <w:rPr>
          <w:rFonts w:ascii="Courier New" w:hAnsi="Courier New" w:cs="Courier New"/>
          <w:sz w:val="18"/>
          <w:szCs w:val="24"/>
        </w:rPr>
        <w:t>product</w:t>
      </w:r>
      <w:proofErr w:type="gramEnd"/>
      <w:r w:rsidRPr="00FC661F">
        <w:rPr>
          <w:rFonts w:ascii="Courier New" w:hAnsi="Courier New" w:cs="Courier New"/>
          <w:sz w:val="18"/>
          <w:szCs w:val="24"/>
        </w:rPr>
        <w:t>":[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{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"id_product":5,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"</w:t>
      </w:r>
      <w:proofErr w:type="gramStart"/>
      <w:r w:rsidRPr="00FC661F">
        <w:rPr>
          <w:rFonts w:ascii="Courier New" w:hAnsi="Courier New" w:cs="Courier New"/>
          <w:sz w:val="18"/>
          <w:szCs w:val="24"/>
        </w:rPr>
        <w:t>quantity</w:t>
      </w:r>
      <w:proofErr w:type="gramEnd"/>
      <w:r w:rsidRPr="00FC661F">
        <w:rPr>
          <w:rFonts w:ascii="Courier New" w:hAnsi="Courier New" w:cs="Courier New"/>
          <w:sz w:val="18"/>
          <w:szCs w:val="24"/>
        </w:rPr>
        <w:t>":1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},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{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"id_product":6,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"</w:t>
      </w:r>
      <w:proofErr w:type="gramStart"/>
      <w:r w:rsidRPr="00FC661F">
        <w:rPr>
          <w:rFonts w:ascii="Courier New" w:hAnsi="Courier New" w:cs="Courier New"/>
          <w:sz w:val="18"/>
          <w:szCs w:val="24"/>
        </w:rPr>
        <w:t>quantity</w:t>
      </w:r>
      <w:proofErr w:type="gramEnd"/>
      <w:r w:rsidRPr="00FC661F">
        <w:rPr>
          <w:rFonts w:ascii="Courier New" w:hAnsi="Courier New" w:cs="Courier New"/>
          <w:sz w:val="18"/>
          <w:szCs w:val="24"/>
        </w:rPr>
        <w:t>":2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},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{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"id_product":7,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"</w:t>
      </w:r>
      <w:proofErr w:type="gramStart"/>
      <w:r w:rsidRPr="00FC661F">
        <w:rPr>
          <w:rFonts w:ascii="Courier New" w:hAnsi="Courier New" w:cs="Courier New"/>
          <w:sz w:val="18"/>
          <w:szCs w:val="24"/>
        </w:rPr>
        <w:t>quantity</w:t>
      </w:r>
      <w:proofErr w:type="gramEnd"/>
      <w:r w:rsidRPr="00FC661F">
        <w:rPr>
          <w:rFonts w:ascii="Courier New" w:hAnsi="Courier New" w:cs="Courier New"/>
          <w:sz w:val="18"/>
          <w:szCs w:val="24"/>
        </w:rPr>
        <w:t>":1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</w:r>
      <w:r w:rsidRPr="00FC661F">
        <w:rPr>
          <w:rFonts w:ascii="Courier New" w:hAnsi="Courier New" w:cs="Courier New"/>
          <w:sz w:val="18"/>
          <w:szCs w:val="24"/>
        </w:rPr>
        <w:tab/>
        <w:t>}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ab/>
        <w:t>]</w:t>
      </w:r>
    </w:p>
    <w:p w:rsidR="00FC661F" w:rsidRPr="00FC661F" w:rsidRDefault="00FC661F" w:rsidP="00FC661F">
      <w:pPr>
        <w:spacing w:line="240" w:lineRule="auto"/>
        <w:jc w:val="both"/>
        <w:rPr>
          <w:rFonts w:ascii="Courier New" w:hAnsi="Courier New" w:cs="Courier New"/>
          <w:sz w:val="18"/>
          <w:szCs w:val="24"/>
        </w:rPr>
      </w:pPr>
      <w:r w:rsidRPr="00FC661F">
        <w:rPr>
          <w:rFonts w:ascii="Courier New" w:hAnsi="Courier New" w:cs="Courier New"/>
          <w:sz w:val="18"/>
          <w:szCs w:val="24"/>
        </w:rPr>
        <w:t>}</w:t>
      </w:r>
    </w:p>
    <w:p w:rsidR="00FC661F" w:rsidRDefault="00FC661F" w:rsidP="00FC661F">
      <w:pPr>
        <w:spacing w:line="240" w:lineRule="auto"/>
        <w:jc w:val="both"/>
        <w:rPr>
          <w:szCs w:val="24"/>
        </w:rPr>
      </w:pPr>
    </w:p>
    <w:p w:rsidR="00FC661F" w:rsidRDefault="00FC661F" w:rsidP="00FC661F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Output:</w:t>
      </w:r>
    </w:p>
    <w:p w:rsidR="00FC661F" w:rsidRPr="009733C6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FC661F" w:rsidRPr="009733C6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error_schema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FC661F" w:rsidRPr="009733C6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error_code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661F" w:rsidRPr="009733C6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FC661F" w:rsidRPr="009733C6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indonesian</w:t>
      </w:r>
      <w:proofErr w:type="spellEnd"/>
      <w:proofErr w:type="gram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Berhasil</w:t>
      </w:r>
      <w:proofErr w:type="spellEnd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C661F" w:rsidRPr="009733C6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english</w:t>
      </w:r>
      <w:proofErr w:type="spellEnd"/>
      <w:proofErr w:type="gram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FC661F" w:rsidRPr="009733C6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FC661F" w:rsidRPr="009733C6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FC661F" w:rsidRPr="009733C6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output_schema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"Y"</w:t>
      </w:r>
    </w:p>
    <w:p w:rsidR="00FC661F" w:rsidRPr="009733C6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FC661F" w:rsidRPr="00364FED" w:rsidRDefault="00FC661F" w:rsidP="00FC661F">
      <w:pPr>
        <w:spacing w:line="240" w:lineRule="auto"/>
        <w:jc w:val="both"/>
        <w:rPr>
          <w:sz w:val="24"/>
          <w:szCs w:val="24"/>
        </w:rPr>
      </w:pPr>
    </w:p>
    <w:p w:rsidR="00FC661F" w:rsidRDefault="00FC661F" w:rsidP="00FC661F">
      <w:pPr>
        <w:shd w:val="clear" w:color="auto" w:fill="FFFFFE"/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ERROR CODE:</w:t>
      </w:r>
    </w:p>
    <w:p w:rsidR="00FC661F" w:rsidRDefault="00FC661F" w:rsidP="00FC661F">
      <w:pPr>
        <w:shd w:val="clear" w:color="auto" w:fill="FFFFFE"/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BIT_</w:t>
      </w:r>
      <w:proofErr w:type="gramStart"/>
      <w:r>
        <w:rPr>
          <w:sz w:val="24"/>
          <w:szCs w:val="24"/>
        </w:rPr>
        <w:t>999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mencukupi</w:t>
      </w:r>
      <w:proofErr w:type="spellEnd"/>
    </w:p>
    <w:p w:rsidR="00FC661F" w:rsidRDefault="00FC661F" w:rsidP="00FC661F">
      <w:pPr>
        <w:shd w:val="clear" w:color="auto" w:fill="FFFFFE"/>
        <w:spacing w:after="0" w:line="240" w:lineRule="atLeast"/>
        <w:rPr>
          <w:sz w:val="24"/>
          <w:szCs w:val="24"/>
        </w:rPr>
      </w:pPr>
    </w:p>
    <w:p w:rsidR="00236C97" w:rsidRDefault="00236C97" w:rsidP="00FC661F">
      <w:pPr>
        <w:shd w:val="clear" w:color="auto" w:fill="FFFFFE"/>
        <w:spacing w:after="0" w:line="240" w:lineRule="atLeast"/>
        <w:rPr>
          <w:sz w:val="24"/>
          <w:szCs w:val="24"/>
        </w:rPr>
      </w:pPr>
    </w:p>
    <w:p w:rsidR="00FC661F" w:rsidRDefault="00FC661F" w:rsidP="00FC661F">
      <w:pPr>
        <w:shd w:val="clear" w:color="auto" w:fill="FFFFFE"/>
        <w:spacing w:after="0" w:line="24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@POST</w:t>
      </w:r>
    </w:p>
    <w:p w:rsidR="00FC661F" w:rsidRDefault="00FC661F" w:rsidP="00FC661F">
      <w:pPr>
        <w:shd w:val="clear" w:color="auto" w:fill="FFFFFE"/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bos</w:t>
      </w:r>
      <w:proofErr w:type="spellEnd"/>
      <w:r>
        <w:rPr>
          <w:sz w:val="24"/>
          <w:szCs w:val="24"/>
        </w:rPr>
        <w:t>/order</w:t>
      </w:r>
    </w:p>
    <w:p w:rsidR="00FC661F" w:rsidRDefault="00FC661F" w:rsidP="00FC661F">
      <w:pPr>
        <w:shd w:val="clear" w:color="auto" w:fill="FFFFFE"/>
        <w:spacing w:after="0" w:line="240" w:lineRule="atLeast"/>
        <w:rPr>
          <w:sz w:val="24"/>
          <w:szCs w:val="24"/>
        </w:rPr>
      </w:pPr>
    </w:p>
    <w:p w:rsidR="00FC661F" w:rsidRDefault="00FC661F" w:rsidP="00FC661F">
      <w:pPr>
        <w:shd w:val="clear" w:color="auto" w:fill="FFFFFE"/>
        <w:spacing w:after="0" w:line="240" w:lineRule="atLeast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Request Body: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</w:t>
      </w:r>
      <w:proofErr w:type="spellStart"/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buyer_name":"Steven</w:t>
      </w:r>
      <w:proofErr w:type="spellEnd"/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",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</w:t>
      </w:r>
      <w:proofErr w:type="gramStart"/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phone</w:t>
      </w:r>
      <w:proofErr w:type="gramEnd"/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":"08193238343",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"shipping_fee":20000.0,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</w:t>
      </w:r>
      <w:proofErr w:type="spellStart"/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shipping_agent":"TIKI</w:t>
      </w:r>
      <w:proofErr w:type="spellEnd"/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",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"id_kelurahan":12783,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"address_detail":"</w:t>
      </w:r>
      <w:proofErr w:type="spellStart"/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Tinggal</w:t>
      </w:r>
      <w:proofErr w:type="spellEnd"/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di </w:t>
      </w:r>
      <w:proofErr w:type="spellStart"/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binus</w:t>
      </w:r>
      <w:proofErr w:type="spellEnd"/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",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"total_payment":200000,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"id_seller":3,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</w:t>
      </w:r>
      <w:proofErr w:type="gramStart"/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product</w:t>
      </w:r>
      <w:proofErr w:type="gramEnd"/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":[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{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"id_product":5,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</w:t>
      </w:r>
      <w:proofErr w:type="gramStart"/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quantity</w:t>
      </w:r>
      <w:proofErr w:type="gramEnd"/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":1,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"sell_price":3000000.0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},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{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"id_product":6,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</w:t>
      </w:r>
      <w:proofErr w:type="gramStart"/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quantity</w:t>
      </w:r>
      <w:proofErr w:type="gramEnd"/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":2,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"sell_price":1000000.0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},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{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"id_product":7,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</w:t>
      </w:r>
      <w:proofErr w:type="gramStart"/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quantity</w:t>
      </w:r>
      <w:proofErr w:type="gramEnd"/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":1,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"sell_price":2000000.0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}</w:t>
      </w:r>
    </w:p>
    <w:p w:rsidR="00FC661F" w:rsidRPr="00FC661F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ab/>
        <w:t>]</w:t>
      </w:r>
    </w:p>
    <w:p w:rsidR="008A7CBB" w:rsidRDefault="00FC661F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C661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8A7CBB" w:rsidRDefault="008A7CBB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A7CBB" w:rsidRDefault="008A7CBB" w:rsidP="00FC66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A7CBB" w:rsidRDefault="008A7CBB" w:rsidP="00FC661F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</w:rPr>
        <w:t>Contoh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Output:</w:t>
      </w:r>
    </w:p>
    <w:p w:rsidR="008A7CBB" w:rsidRPr="009733C6" w:rsidRDefault="008A7CBB" w:rsidP="008A7CB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8A7CBB" w:rsidRPr="009733C6" w:rsidRDefault="008A7CBB" w:rsidP="008A7CB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error_schema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8A7CBB" w:rsidRPr="009733C6" w:rsidRDefault="008A7CBB" w:rsidP="008A7CB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error_code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A7CBB" w:rsidRPr="009733C6" w:rsidRDefault="008A7CBB" w:rsidP="008A7CB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8A7CBB" w:rsidRPr="009733C6" w:rsidRDefault="008A7CBB" w:rsidP="008A7CB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indonesian</w:t>
      </w:r>
      <w:proofErr w:type="spellEnd"/>
      <w:proofErr w:type="gram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Berhasil</w:t>
      </w:r>
      <w:proofErr w:type="spellEnd"/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A7CBB" w:rsidRPr="009733C6" w:rsidRDefault="008A7CBB" w:rsidP="008A7CB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english</w:t>
      </w:r>
      <w:proofErr w:type="spellEnd"/>
      <w:proofErr w:type="gram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8A7CBB" w:rsidRPr="009733C6" w:rsidRDefault="008A7CBB" w:rsidP="008A7CB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8A7CBB" w:rsidRPr="009733C6" w:rsidRDefault="008A7CBB" w:rsidP="008A7CB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8A7CBB" w:rsidRPr="009733C6" w:rsidRDefault="008A7CBB" w:rsidP="008A7CB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output_schema</w:t>
      </w:r>
      <w:proofErr w:type="spellEnd"/>
      <w:r w:rsidRPr="009733C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33C6">
        <w:rPr>
          <w:rFonts w:ascii="Courier New" w:eastAsia="Times New Roman" w:hAnsi="Courier New" w:cs="Courier New"/>
          <w:color w:val="0451A5"/>
          <w:sz w:val="18"/>
          <w:szCs w:val="18"/>
        </w:rPr>
        <w:t>"Y"</w:t>
      </w:r>
    </w:p>
    <w:p w:rsidR="008A7CBB" w:rsidRPr="009733C6" w:rsidRDefault="008A7CBB" w:rsidP="008A7CB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3C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8A7CBB" w:rsidRPr="00364FED" w:rsidRDefault="008A7CBB" w:rsidP="008A7CBB">
      <w:pPr>
        <w:spacing w:line="240" w:lineRule="auto"/>
        <w:jc w:val="both"/>
        <w:rPr>
          <w:sz w:val="24"/>
          <w:szCs w:val="24"/>
        </w:rPr>
      </w:pPr>
    </w:p>
    <w:p w:rsidR="008A7CBB" w:rsidRDefault="008A7CBB" w:rsidP="008A7CBB">
      <w:pPr>
        <w:shd w:val="clear" w:color="auto" w:fill="FFFFFE"/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ERROR CODE:</w:t>
      </w:r>
    </w:p>
    <w:p w:rsidR="00DB1268" w:rsidRDefault="008A7CBB" w:rsidP="00FC661F">
      <w:pPr>
        <w:shd w:val="clear" w:color="auto" w:fill="FFFFFE"/>
        <w:spacing w:after="0" w:line="240" w:lineRule="atLeast"/>
        <w:rPr>
          <w:sz w:val="24"/>
          <w:szCs w:val="24"/>
        </w:rPr>
      </w:pPr>
      <w:r>
        <w:rPr>
          <w:sz w:val="24"/>
          <w:szCs w:val="24"/>
        </w:rPr>
        <w:t>BIT_</w:t>
      </w:r>
      <w:proofErr w:type="gramStart"/>
      <w:r>
        <w:rPr>
          <w:sz w:val="24"/>
          <w:szCs w:val="24"/>
        </w:rPr>
        <w:t>999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mencukupi</w:t>
      </w:r>
      <w:proofErr w:type="spellEnd"/>
    </w:p>
    <w:p w:rsidR="00DB1268" w:rsidRDefault="00DB126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A7CBB" w:rsidRDefault="00DB1268" w:rsidP="00DB1268">
      <w:pPr>
        <w:shd w:val="clear" w:color="auto" w:fill="FFFFFE"/>
        <w:spacing w:after="0" w:line="240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Transaction</w:t>
      </w:r>
    </w:p>
    <w:p w:rsidR="00DB1268" w:rsidRDefault="00DB1268" w:rsidP="00DB1268">
      <w:pPr>
        <w:shd w:val="clear" w:color="auto" w:fill="FFFFFE"/>
        <w:spacing w:after="0" w:line="240" w:lineRule="atLeast"/>
        <w:jc w:val="center"/>
        <w:rPr>
          <w:b/>
          <w:sz w:val="28"/>
          <w:szCs w:val="28"/>
        </w:rPr>
      </w:pPr>
    </w:p>
    <w:p w:rsidR="00DB1268" w:rsidRDefault="00DB1268" w:rsidP="00DB1268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  <w:r>
        <w:rPr>
          <w:b/>
          <w:sz w:val="24"/>
          <w:szCs w:val="24"/>
        </w:rPr>
        <w:t>@GET</w:t>
      </w:r>
    </w:p>
    <w:p w:rsidR="00DB1268" w:rsidRDefault="00DB1268" w:rsidP="00DB1268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bos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onlineTransaction</w:t>
      </w:r>
      <w:proofErr w:type="spellEnd"/>
      <w:proofErr w:type="gramStart"/>
      <w:r>
        <w:rPr>
          <w:sz w:val="24"/>
          <w:szCs w:val="24"/>
        </w:rPr>
        <w:t>/{</w:t>
      </w:r>
      <w:proofErr w:type="spellStart"/>
      <w:proofErr w:type="gramEnd"/>
      <w:r>
        <w:rPr>
          <w:sz w:val="24"/>
          <w:szCs w:val="24"/>
        </w:rPr>
        <w:t>id_seller</w:t>
      </w:r>
      <w:proofErr w:type="spellEnd"/>
      <w:r>
        <w:rPr>
          <w:sz w:val="24"/>
          <w:szCs w:val="24"/>
        </w:rPr>
        <w:t>}</w:t>
      </w:r>
    </w:p>
    <w:p w:rsidR="00DB1268" w:rsidRDefault="00DB1268" w:rsidP="00DB1268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</w:p>
    <w:p w:rsidR="00DB1268" w:rsidRDefault="00DB1268" w:rsidP="00DB1268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Output: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error_schema</w:t>
      </w:r>
      <w:proofErr w:type="spellEnd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error_code</w:t>
      </w:r>
      <w:proofErr w:type="spellEnd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1268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indonesian</w:t>
      </w:r>
      <w:proofErr w:type="spellEnd"/>
      <w:proofErr w:type="gramEnd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126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DB1268">
        <w:rPr>
          <w:rFonts w:ascii="Courier New" w:eastAsia="Times New Roman" w:hAnsi="Courier New" w:cs="Courier New"/>
          <w:color w:val="0451A5"/>
          <w:sz w:val="18"/>
          <w:szCs w:val="18"/>
        </w:rPr>
        <w:t>Berhasil</w:t>
      </w:r>
      <w:proofErr w:type="spellEnd"/>
      <w:r w:rsidRPr="00DB126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english</w:t>
      </w:r>
      <w:proofErr w:type="spellEnd"/>
      <w:proofErr w:type="gramEnd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1268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output_schema</w:t>
      </w:r>
      <w:proofErr w:type="spellEnd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id_transaction</w:t>
      </w:r>
      <w:proofErr w:type="spellEnd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1268">
        <w:rPr>
          <w:rFonts w:ascii="Courier New" w:eastAsia="Times New Roman" w:hAnsi="Courier New" w:cs="Courier New"/>
          <w:color w:val="09885A"/>
          <w:sz w:val="18"/>
          <w:szCs w:val="18"/>
        </w:rPr>
        <w:t>309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order_time</w:t>
      </w:r>
      <w:proofErr w:type="spellEnd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1268">
        <w:rPr>
          <w:rFonts w:ascii="Courier New" w:eastAsia="Times New Roman" w:hAnsi="Courier New" w:cs="Courier New"/>
          <w:color w:val="0451A5"/>
          <w:sz w:val="18"/>
          <w:szCs w:val="18"/>
        </w:rPr>
        <w:t>"2020-03-11"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total_payment</w:t>
      </w:r>
      <w:proofErr w:type="spellEnd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1268">
        <w:rPr>
          <w:rFonts w:ascii="Courier New" w:eastAsia="Times New Roman" w:hAnsi="Courier New" w:cs="Courier New"/>
          <w:color w:val="0451A5"/>
          <w:sz w:val="18"/>
          <w:szCs w:val="18"/>
        </w:rPr>
        <w:t>"300000001"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status</w:t>
      </w:r>
      <w:proofErr w:type="gramEnd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1268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buyer</w:t>
      </w:r>
      <w:proofErr w:type="gramEnd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id_buyer</w:t>
      </w:r>
      <w:proofErr w:type="spellEnd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1268">
        <w:rPr>
          <w:rFonts w:ascii="Courier New" w:eastAsia="Times New Roman" w:hAnsi="Courier New" w:cs="Courier New"/>
          <w:color w:val="09885A"/>
          <w:sz w:val="18"/>
          <w:szCs w:val="18"/>
        </w:rPr>
        <w:t>103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buyer_name</w:t>
      </w:r>
      <w:proofErr w:type="spellEnd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126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DB1268">
        <w:rPr>
          <w:rFonts w:ascii="Courier New" w:eastAsia="Times New Roman" w:hAnsi="Courier New" w:cs="Courier New"/>
          <w:color w:val="0451A5"/>
          <w:sz w:val="18"/>
          <w:szCs w:val="18"/>
        </w:rPr>
        <w:t>Jono</w:t>
      </w:r>
      <w:proofErr w:type="spellEnd"/>
      <w:r w:rsidRPr="00DB126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phone</w:t>
      </w:r>
      <w:proofErr w:type="gramEnd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1268">
        <w:rPr>
          <w:rFonts w:ascii="Courier New" w:eastAsia="Times New Roman" w:hAnsi="Courier New" w:cs="Courier New"/>
          <w:color w:val="0451A5"/>
          <w:sz w:val="18"/>
          <w:szCs w:val="18"/>
        </w:rPr>
        <w:t>"081932383432"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id_transaction</w:t>
      </w:r>
      <w:proofErr w:type="spellEnd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1268">
        <w:rPr>
          <w:rFonts w:ascii="Courier New" w:eastAsia="Times New Roman" w:hAnsi="Courier New" w:cs="Courier New"/>
          <w:color w:val="09885A"/>
          <w:sz w:val="18"/>
          <w:szCs w:val="18"/>
        </w:rPr>
        <w:t>303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order_time</w:t>
      </w:r>
      <w:proofErr w:type="spellEnd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1268">
        <w:rPr>
          <w:rFonts w:ascii="Courier New" w:eastAsia="Times New Roman" w:hAnsi="Courier New" w:cs="Courier New"/>
          <w:color w:val="0451A5"/>
          <w:sz w:val="18"/>
          <w:szCs w:val="18"/>
        </w:rPr>
        <w:t>"2020-03-10"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total_payment</w:t>
      </w:r>
      <w:proofErr w:type="spellEnd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1268">
        <w:rPr>
          <w:rFonts w:ascii="Courier New" w:eastAsia="Times New Roman" w:hAnsi="Courier New" w:cs="Courier New"/>
          <w:color w:val="0451A5"/>
          <w:sz w:val="18"/>
          <w:szCs w:val="18"/>
        </w:rPr>
        <w:t>"200000"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status</w:t>
      </w:r>
      <w:proofErr w:type="gramEnd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1268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buyer</w:t>
      </w:r>
      <w:proofErr w:type="gramEnd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id_buyer</w:t>
      </w:r>
      <w:proofErr w:type="spellEnd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1268">
        <w:rPr>
          <w:rFonts w:ascii="Courier New" w:eastAsia="Times New Roman" w:hAnsi="Courier New" w:cs="Courier New"/>
          <w:color w:val="09885A"/>
          <w:sz w:val="18"/>
          <w:szCs w:val="18"/>
        </w:rPr>
        <w:t>104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buyer_name</w:t>
      </w:r>
      <w:proofErr w:type="spellEnd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1268">
        <w:rPr>
          <w:rFonts w:ascii="Courier New" w:eastAsia="Times New Roman" w:hAnsi="Courier New" w:cs="Courier New"/>
          <w:color w:val="0451A5"/>
          <w:sz w:val="18"/>
          <w:szCs w:val="18"/>
        </w:rPr>
        <w:t>"Steven"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phone</w:t>
      </w:r>
      <w:proofErr w:type="gramEnd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1268">
        <w:rPr>
          <w:rFonts w:ascii="Courier New" w:eastAsia="Times New Roman" w:hAnsi="Courier New" w:cs="Courier New"/>
          <w:color w:val="0451A5"/>
          <w:sz w:val="18"/>
          <w:szCs w:val="18"/>
        </w:rPr>
        <w:t>"08193238343"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id_transaction</w:t>
      </w:r>
      <w:proofErr w:type="spellEnd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1268">
        <w:rPr>
          <w:rFonts w:ascii="Courier New" w:eastAsia="Times New Roman" w:hAnsi="Courier New" w:cs="Courier New"/>
          <w:color w:val="09885A"/>
          <w:sz w:val="18"/>
          <w:szCs w:val="18"/>
        </w:rPr>
        <w:t>302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order_time</w:t>
      </w:r>
      <w:proofErr w:type="spellEnd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1268">
        <w:rPr>
          <w:rFonts w:ascii="Courier New" w:eastAsia="Times New Roman" w:hAnsi="Courier New" w:cs="Courier New"/>
          <w:color w:val="0451A5"/>
          <w:sz w:val="18"/>
          <w:szCs w:val="18"/>
        </w:rPr>
        <w:t>"2020-03-10"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total_payment</w:t>
      </w:r>
      <w:proofErr w:type="spellEnd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1268">
        <w:rPr>
          <w:rFonts w:ascii="Courier New" w:eastAsia="Times New Roman" w:hAnsi="Courier New" w:cs="Courier New"/>
          <w:color w:val="0451A5"/>
          <w:sz w:val="18"/>
          <w:szCs w:val="18"/>
        </w:rPr>
        <w:t>"200000"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status</w:t>
      </w:r>
      <w:proofErr w:type="gramEnd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1268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buyer</w:t>
      </w:r>
      <w:proofErr w:type="gramEnd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id_buyer</w:t>
      </w:r>
      <w:proofErr w:type="spellEnd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1268">
        <w:rPr>
          <w:rFonts w:ascii="Courier New" w:eastAsia="Times New Roman" w:hAnsi="Courier New" w:cs="Courier New"/>
          <w:color w:val="09885A"/>
          <w:sz w:val="18"/>
          <w:szCs w:val="18"/>
        </w:rPr>
        <w:t>103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buyer_name</w:t>
      </w:r>
      <w:proofErr w:type="spellEnd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126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DB1268">
        <w:rPr>
          <w:rFonts w:ascii="Courier New" w:eastAsia="Times New Roman" w:hAnsi="Courier New" w:cs="Courier New"/>
          <w:color w:val="0451A5"/>
          <w:sz w:val="18"/>
          <w:szCs w:val="18"/>
        </w:rPr>
        <w:t>Jono</w:t>
      </w:r>
      <w:proofErr w:type="spellEnd"/>
      <w:r w:rsidRPr="00DB126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phone</w:t>
      </w:r>
      <w:proofErr w:type="gramEnd"/>
      <w:r w:rsidRPr="00DB126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1268">
        <w:rPr>
          <w:rFonts w:ascii="Courier New" w:eastAsia="Times New Roman" w:hAnsi="Courier New" w:cs="Courier New"/>
          <w:color w:val="0451A5"/>
          <w:sz w:val="18"/>
          <w:szCs w:val="18"/>
        </w:rPr>
        <w:t>"081932383432"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DB1268" w:rsidRPr="00DB1268" w:rsidRDefault="00DB1268" w:rsidP="00DB1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126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B1268" w:rsidRDefault="00DB1268" w:rsidP="00DB1268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</w:p>
    <w:p w:rsidR="00067F12" w:rsidRDefault="00067F12" w:rsidP="00DB1268">
      <w:pPr>
        <w:shd w:val="clear" w:color="auto" w:fill="FFFFFE"/>
        <w:spacing w:after="0" w:line="240" w:lineRule="atLeast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@GET</w:t>
      </w:r>
    </w:p>
    <w:p w:rsidR="00067F12" w:rsidRDefault="00067F12" w:rsidP="00DB1268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bos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offlineTransaction</w:t>
      </w:r>
      <w:proofErr w:type="spellEnd"/>
      <w:proofErr w:type="gramStart"/>
      <w:r>
        <w:rPr>
          <w:sz w:val="24"/>
          <w:szCs w:val="24"/>
        </w:rPr>
        <w:t>/{</w:t>
      </w:r>
      <w:proofErr w:type="spellStart"/>
      <w:proofErr w:type="gramEnd"/>
      <w:r>
        <w:rPr>
          <w:sz w:val="24"/>
          <w:szCs w:val="24"/>
        </w:rPr>
        <w:t>id_seller</w:t>
      </w:r>
      <w:proofErr w:type="spellEnd"/>
      <w:r>
        <w:rPr>
          <w:sz w:val="24"/>
          <w:szCs w:val="24"/>
        </w:rPr>
        <w:t>}</w:t>
      </w:r>
    </w:p>
    <w:p w:rsidR="00067F12" w:rsidRDefault="00067F12" w:rsidP="00DB1268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</w:p>
    <w:p w:rsidR="00067F12" w:rsidRDefault="00067F12" w:rsidP="00DB1268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Output:</w:t>
      </w:r>
    </w:p>
    <w:p w:rsidR="00067F12" w:rsidRPr="00067F12" w:rsidRDefault="00067F12" w:rsidP="00067F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067F12" w:rsidRPr="00067F12" w:rsidRDefault="00067F12" w:rsidP="00067F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error_schema</w:t>
      </w:r>
      <w:proofErr w:type="spellEnd"/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067F12" w:rsidRPr="00067F12" w:rsidRDefault="00067F12" w:rsidP="00067F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error_code</w:t>
      </w:r>
      <w:proofErr w:type="spellEnd"/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67F12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67F12" w:rsidRPr="00067F12" w:rsidRDefault="00067F12" w:rsidP="00067F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067F12" w:rsidRPr="00067F12" w:rsidRDefault="00067F12" w:rsidP="00067F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indonesian</w:t>
      </w:r>
      <w:proofErr w:type="spellEnd"/>
      <w:proofErr w:type="gramEnd"/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67F1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067F12">
        <w:rPr>
          <w:rFonts w:ascii="Courier New" w:eastAsia="Times New Roman" w:hAnsi="Courier New" w:cs="Courier New"/>
          <w:color w:val="0451A5"/>
          <w:sz w:val="18"/>
          <w:szCs w:val="18"/>
        </w:rPr>
        <w:t>Berhasil</w:t>
      </w:r>
      <w:proofErr w:type="spellEnd"/>
      <w:r w:rsidRPr="00067F1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67F12" w:rsidRPr="00067F12" w:rsidRDefault="00067F12" w:rsidP="00067F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english</w:t>
      </w:r>
      <w:proofErr w:type="spellEnd"/>
      <w:proofErr w:type="gramEnd"/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67F12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067F12" w:rsidRPr="00067F12" w:rsidRDefault="00067F12" w:rsidP="00067F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067F12" w:rsidRPr="00067F12" w:rsidRDefault="00067F12" w:rsidP="00067F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067F12" w:rsidRPr="00067F12" w:rsidRDefault="00067F12" w:rsidP="00067F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output_schema</w:t>
      </w:r>
      <w:proofErr w:type="spellEnd"/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067F12" w:rsidRPr="00067F12" w:rsidRDefault="00067F12" w:rsidP="00067F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067F12" w:rsidRPr="00067F12" w:rsidRDefault="00067F12" w:rsidP="00067F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id_transaction</w:t>
      </w:r>
      <w:proofErr w:type="spellEnd"/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67F12">
        <w:rPr>
          <w:rFonts w:ascii="Courier New" w:eastAsia="Times New Roman" w:hAnsi="Courier New" w:cs="Courier New"/>
          <w:color w:val="09885A"/>
          <w:sz w:val="18"/>
          <w:szCs w:val="18"/>
        </w:rPr>
        <w:t>311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67F12" w:rsidRPr="00067F12" w:rsidRDefault="00067F12" w:rsidP="00067F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order_time</w:t>
      </w:r>
      <w:proofErr w:type="spellEnd"/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67F12">
        <w:rPr>
          <w:rFonts w:ascii="Courier New" w:eastAsia="Times New Roman" w:hAnsi="Courier New" w:cs="Courier New"/>
          <w:color w:val="0451A5"/>
          <w:sz w:val="18"/>
          <w:szCs w:val="18"/>
        </w:rPr>
        <w:t>"2020-03-17"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67F12" w:rsidRPr="00067F12" w:rsidRDefault="00067F12" w:rsidP="00067F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total_payment</w:t>
      </w:r>
      <w:proofErr w:type="spellEnd"/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67F12">
        <w:rPr>
          <w:rFonts w:ascii="Courier New" w:eastAsia="Times New Roman" w:hAnsi="Courier New" w:cs="Courier New"/>
          <w:color w:val="0451A5"/>
          <w:sz w:val="18"/>
          <w:szCs w:val="18"/>
        </w:rPr>
        <w:t>"40000"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67F12" w:rsidRPr="00067F12" w:rsidRDefault="00067F12" w:rsidP="00067F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status</w:t>
      </w:r>
      <w:proofErr w:type="gramEnd"/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67F12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67F12" w:rsidRPr="00067F12" w:rsidRDefault="00067F12" w:rsidP="00067F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buyer</w:t>
      </w:r>
      <w:proofErr w:type="gramEnd"/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67F12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</w:p>
    <w:p w:rsidR="00067F12" w:rsidRPr="00067F12" w:rsidRDefault="00067F12" w:rsidP="00067F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067F12" w:rsidRPr="00067F12" w:rsidRDefault="00067F12" w:rsidP="00067F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067F12" w:rsidRPr="00067F12" w:rsidRDefault="00067F12" w:rsidP="00067F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id_transaction</w:t>
      </w:r>
      <w:proofErr w:type="spellEnd"/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67F12">
        <w:rPr>
          <w:rFonts w:ascii="Courier New" w:eastAsia="Times New Roman" w:hAnsi="Courier New" w:cs="Courier New"/>
          <w:color w:val="09885A"/>
          <w:sz w:val="18"/>
          <w:szCs w:val="18"/>
        </w:rPr>
        <w:t>310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67F12" w:rsidRPr="00067F12" w:rsidRDefault="00067F12" w:rsidP="00067F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order_time</w:t>
      </w:r>
      <w:proofErr w:type="spellEnd"/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67F12">
        <w:rPr>
          <w:rFonts w:ascii="Courier New" w:eastAsia="Times New Roman" w:hAnsi="Courier New" w:cs="Courier New"/>
          <w:color w:val="0451A5"/>
          <w:sz w:val="18"/>
          <w:szCs w:val="18"/>
        </w:rPr>
        <w:t>"2020-03-16"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67F12" w:rsidRPr="00067F12" w:rsidRDefault="00067F12" w:rsidP="00067F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total_payment</w:t>
      </w:r>
      <w:proofErr w:type="spellEnd"/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67F12">
        <w:rPr>
          <w:rFonts w:ascii="Courier New" w:eastAsia="Times New Roman" w:hAnsi="Courier New" w:cs="Courier New"/>
          <w:color w:val="0451A5"/>
          <w:sz w:val="18"/>
          <w:szCs w:val="18"/>
        </w:rPr>
        <w:t>"100000"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67F12" w:rsidRPr="00067F12" w:rsidRDefault="00067F12" w:rsidP="00067F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status</w:t>
      </w:r>
      <w:proofErr w:type="gramEnd"/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67F12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67F12" w:rsidRPr="00067F12" w:rsidRDefault="00067F12" w:rsidP="00067F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buyer</w:t>
      </w:r>
      <w:proofErr w:type="gramEnd"/>
      <w:r w:rsidRPr="00067F1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67F12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</w:p>
    <w:p w:rsidR="00067F12" w:rsidRPr="00067F12" w:rsidRDefault="00067F12" w:rsidP="00067F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067F12" w:rsidRPr="00067F12" w:rsidRDefault="00067F12" w:rsidP="00067F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067F12" w:rsidRPr="00067F12" w:rsidRDefault="00067F12" w:rsidP="00067F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67F1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067F12" w:rsidRDefault="00067F12" w:rsidP="00DB1268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</w:p>
    <w:p w:rsidR="00FB7C57" w:rsidRDefault="00FB7C57" w:rsidP="00DB1268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</w:p>
    <w:p w:rsidR="0066554B" w:rsidRDefault="0066554B" w:rsidP="00DB1268">
      <w:pPr>
        <w:shd w:val="clear" w:color="auto" w:fill="FFFFFE"/>
        <w:spacing w:after="0" w:line="240" w:lineRule="atLeast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@GET</w:t>
      </w:r>
    </w:p>
    <w:p w:rsidR="0066554B" w:rsidRDefault="0066554B" w:rsidP="00DB1268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bos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transactionDetail</w:t>
      </w:r>
      <w:proofErr w:type="spellEnd"/>
      <w:proofErr w:type="gramStart"/>
      <w:r>
        <w:rPr>
          <w:sz w:val="24"/>
          <w:szCs w:val="24"/>
        </w:rPr>
        <w:t>/</w:t>
      </w:r>
      <w:r w:rsidR="00FB7C57">
        <w:rPr>
          <w:sz w:val="24"/>
          <w:szCs w:val="24"/>
        </w:rPr>
        <w:t>{</w:t>
      </w:r>
      <w:proofErr w:type="spellStart"/>
      <w:proofErr w:type="gramEnd"/>
      <w:r w:rsidR="00FB7C57">
        <w:rPr>
          <w:sz w:val="24"/>
          <w:szCs w:val="24"/>
        </w:rPr>
        <w:t>id_transaction</w:t>
      </w:r>
      <w:proofErr w:type="spellEnd"/>
      <w:r w:rsidR="00FB7C57">
        <w:rPr>
          <w:sz w:val="24"/>
          <w:szCs w:val="24"/>
        </w:rPr>
        <w:t>}</w:t>
      </w:r>
    </w:p>
    <w:p w:rsidR="00FB7C57" w:rsidRDefault="00FB7C57" w:rsidP="00DB1268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</w:p>
    <w:p w:rsidR="00FB7C57" w:rsidRDefault="00FB7C57" w:rsidP="00DB1268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Output:</w:t>
      </w:r>
    </w:p>
    <w:p w:rsidR="00FB7C57" w:rsidRPr="00FB7C57" w:rsidRDefault="00FB7C57" w:rsidP="00FB7C5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FB7C57" w:rsidRPr="00FB7C57" w:rsidRDefault="00FB7C57" w:rsidP="00FB7C5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error_schema</w:t>
      </w:r>
      <w:proofErr w:type="spellEnd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FB7C57" w:rsidRPr="00FB7C57" w:rsidRDefault="00FB7C57" w:rsidP="00FB7C5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error_code</w:t>
      </w:r>
      <w:proofErr w:type="spellEnd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7C57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7C57" w:rsidRPr="00FB7C57" w:rsidRDefault="00FB7C57" w:rsidP="00FB7C5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FB7C57" w:rsidRPr="00FB7C57" w:rsidRDefault="00FB7C57" w:rsidP="00FB7C5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indonesian</w:t>
      </w:r>
      <w:proofErr w:type="spellEnd"/>
      <w:proofErr w:type="gramEnd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7C5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FB7C57">
        <w:rPr>
          <w:rFonts w:ascii="Courier New" w:eastAsia="Times New Roman" w:hAnsi="Courier New" w:cs="Courier New"/>
          <w:color w:val="0451A5"/>
          <w:sz w:val="18"/>
          <w:szCs w:val="18"/>
        </w:rPr>
        <w:t>Berhasil</w:t>
      </w:r>
      <w:proofErr w:type="spellEnd"/>
      <w:r w:rsidRPr="00FB7C5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7C57" w:rsidRPr="00FB7C57" w:rsidRDefault="00FB7C57" w:rsidP="00FB7C5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english</w:t>
      </w:r>
      <w:proofErr w:type="spellEnd"/>
      <w:proofErr w:type="gramEnd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7C57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FB7C57" w:rsidRPr="00FB7C57" w:rsidRDefault="00FB7C57" w:rsidP="00FB7C5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FB7C57" w:rsidRPr="00FB7C57" w:rsidRDefault="00FB7C57" w:rsidP="00FB7C5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FB7C57" w:rsidRPr="00FB7C57" w:rsidRDefault="00FB7C57" w:rsidP="00FB7C5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output_schema</w:t>
      </w:r>
      <w:proofErr w:type="spellEnd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FB7C57" w:rsidRPr="00FB7C57" w:rsidRDefault="00FB7C57" w:rsidP="00FB7C5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id_transaction</w:t>
      </w:r>
      <w:proofErr w:type="spellEnd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7C57">
        <w:rPr>
          <w:rFonts w:ascii="Courier New" w:eastAsia="Times New Roman" w:hAnsi="Courier New" w:cs="Courier New"/>
          <w:color w:val="09885A"/>
          <w:sz w:val="18"/>
          <w:szCs w:val="18"/>
        </w:rPr>
        <w:t>303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7C57" w:rsidRPr="00FB7C57" w:rsidRDefault="00FB7C57" w:rsidP="00FB7C5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order_time</w:t>
      </w:r>
      <w:proofErr w:type="spellEnd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7C57">
        <w:rPr>
          <w:rFonts w:ascii="Courier New" w:eastAsia="Times New Roman" w:hAnsi="Courier New" w:cs="Courier New"/>
          <w:color w:val="0451A5"/>
          <w:sz w:val="18"/>
          <w:szCs w:val="18"/>
        </w:rPr>
        <w:t>"2020-03-10"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7C57" w:rsidRPr="00FB7C57" w:rsidRDefault="00FB7C57" w:rsidP="00FB7C5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total_payment</w:t>
      </w:r>
      <w:proofErr w:type="spellEnd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7C57">
        <w:rPr>
          <w:rFonts w:ascii="Courier New" w:eastAsia="Times New Roman" w:hAnsi="Courier New" w:cs="Courier New"/>
          <w:color w:val="0451A5"/>
          <w:sz w:val="18"/>
          <w:szCs w:val="18"/>
        </w:rPr>
        <w:t>"200000"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7C57" w:rsidRPr="00FB7C57" w:rsidRDefault="00FB7C57" w:rsidP="00FB7C5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address</w:t>
      </w:r>
      <w:proofErr w:type="gramEnd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7C57">
        <w:rPr>
          <w:rFonts w:ascii="Courier New" w:eastAsia="Times New Roman" w:hAnsi="Courier New" w:cs="Courier New"/>
          <w:color w:val="0451A5"/>
          <w:sz w:val="18"/>
          <w:szCs w:val="18"/>
        </w:rPr>
        <w:t>"Tinggal di binus, Kokapoi Timur, Jaya Loka, Kabupaten Musi Rawas, Sumatera Selatan"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7C57" w:rsidRPr="00FB7C57" w:rsidRDefault="00FB7C57" w:rsidP="00FB7C5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shipping_code</w:t>
      </w:r>
      <w:proofErr w:type="spellEnd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7C57">
        <w:rPr>
          <w:rFonts w:ascii="Courier New" w:eastAsia="Times New Roman" w:hAnsi="Courier New" w:cs="Courier New"/>
          <w:color w:val="0451A5"/>
          <w:sz w:val="18"/>
          <w:szCs w:val="18"/>
        </w:rPr>
        <w:t>"1111111111"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7C57" w:rsidRPr="00FB7C57" w:rsidRDefault="00FB7C57" w:rsidP="00FB7C5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buyer</w:t>
      </w:r>
      <w:proofErr w:type="gramEnd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FB7C57" w:rsidRPr="00FB7C57" w:rsidRDefault="00FB7C57" w:rsidP="00FB7C5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id_buyer</w:t>
      </w:r>
      <w:proofErr w:type="spellEnd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7C57">
        <w:rPr>
          <w:rFonts w:ascii="Courier New" w:eastAsia="Times New Roman" w:hAnsi="Courier New" w:cs="Courier New"/>
          <w:color w:val="09885A"/>
          <w:sz w:val="18"/>
          <w:szCs w:val="18"/>
        </w:rPr>
        <w:t>104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7C57" w:rsidRPr="00FB7C57" w:rsidRDefault="00FB7C57" w:rsidP="00FB7C5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buyer_name</w:t>
      </w:r>
      <w:proofErr w:type="spellEnd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7C57">
        <w:rPr>
          <w:rFonts w:ascii="Courier New" w:eastAsia="Times New Roman" w:hAnsi="Courier New" w:cs="Courier New"/>
          <w:color w:val="0451A5"/>
          <w:sz w:val="18"/>
          <w:szCs w:val="18"/>
        </w:rPr>
        <w:t>"Steven"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7C57" w:rsidRPr="00FB7C57" w:rsidRDefault="00FB7C57" w:rsidP="00FB7C5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phone</w:t>
      </w:r>
      <w:proofErr w:type="gramEnd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7C57">
        <w:rPr>
          <w:rFonts w:ascii="Courier New" w:eastAsia="Times New Roman" w:hAnsi="Courier New" w:cs="Courier New"/>
          <w:color w:val="0451A5"/>
          <w:sz w:val="18"/>
          <w:szCs w:val="18"/>
        </w:rPr>
        <w:t>"08193238343"</w:t>
      </w:r>
    </w:p>
    <w:p w:rsidR="00FB7C57" w:rsidRPr="00FB7C57" w:rsidRDefault="00FB7C57" w:rsidP="00FB7C5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FB7C57" w:rsidRPr="00FB7C57" w:rsidRDefault="00FB7C57" w:rsidP="00FB7C5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transaction_detail</w:t>
      </w:r>
      <w:proofErr w:type="spellEnd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FB7C57" w:rsidRPr="00FB7C57" w:rsidRDefault="00FB7C57" w:rsidP="00FB7C5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FB7C57" w:rsidRPr="00FB7C57" w:rsidRDefault="00FB7C57" w:rsidP="00FB7C5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id_transaction_detail</w:t>
      </w:r>
      <w:proofErr w:type="spellEnd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7C57">
        <w:rPr>
          <w:rFonts w:ascii="Courier New" w:eastAsia="Times New Roman" w:hAnsi="Courier New" w:cs="Courier New"/>
          <w:color w:val="09885A"/>
          <w:sz w:val="18"/>
          <w:szCs w:val="18"/>
        </w:rPr>
        <w:t>513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7C57" w:rsidRPr="00FB7C57" w:rsidRDefault="00FB7C57" w:rsidP="00FB7C5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quantity</w:t>
      </w:r>
      <w:proofErr w:type="gramEnd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7C57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7C57" w:rsidRPr="00FB7C57" w:rsidRDefault="00FB7C57" w:rsidP="00FB7C5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sell_price</w:t>
      </w:r>
      <w:proofErr w:type="spellEnd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7C57">
        <w:rPr>
          <w:rFonts w:ascii="Courier New" w:eastAsia="Times New Roman" w:hAnsi="Courier New" w:cs="Courier New"/>
          <w:color w:val="0451A5"/>
          <w:sz w:val="18"/>
          <w:szCs w:val="18"/>
        </w:rPr>
        <w:t>"2000000.0"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7C57" w:rsidRPr="00FB7C57" w:rsidRDefault="00FB7C57" w:rsidP="00FB7C5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product</w:t>
      </w:r>
      <w:proofErr w:type="gramEnd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FB7C57" w:rsidRPr="00FB7C57" w:rsidRDefault="00FB7C57" w:rsidP="00FB7C5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id_product</w:t>
      </w:r>
      <w:proofErr w:type="spellEnd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7C57">
        <w:rPr>
          <w:rFonts w:ascii="Courier New" w:eastAsia="Times New Roman" w:hAnsi="Courier New" w:cs="Courier New"/>
          <w:color w:val="09885A"/>
          <w:sz w:val="18"/>
          <w:szCs w:val="18"/>
        </w:rPr>
        <w:t>7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7C57" w:rsidRPr="00FB7C57" w:rsidRDefault="00FB7C57" w:rsidP="00FB7C5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product_name</w:t>
      </w:r>
      <w:proofErr w:type="spellEnd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7C5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FB7C57">
        <w:rPr>
          <w:rFonts w:ascii="Courier New" w:eastAsia="Times New Roman" w:hAnsi="Courier New" w:cs="Courier New"/>
          <w:color w:val="0451A5"/>
          <w:sz w:val="18"/>
          <w:szCs w:val="18"/>
        </w:rPr>
        <w:t>Odol</w:t>
      </w:r>
      <w:proofErr w:type="spellEnd"/>
      <w:r w:rsidRPr="00FB7C5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FB7C57" w:rsidRPr="00FB7C57" w:rsidRDefault="00FB7C57" w:rsidP="00FB7C5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:rsidR="00FB7C57" w:rsidRPr="00FB7C57" w:rsidRDefault="00FB7C57" w:rsidP="00FB7C5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FB7C57" w:rsidRPr="00FB7C57" w:rsidRDefault="00FB7C57" w:rsidP="00FB7C5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FB7C57" w:rsidRPr="00FB7C57" w:rsidRDefault="00FB7C57" w:rsidP="00FB7C5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id_transaction_detail</w:t>
      </w:r>
      <w:proofErr w:type="spellEnd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7C57">
        <w:rPr>
          <w:rFonts w:ascii="Courier New" w:eastAsia="Times New Roman" w:hAnsi="Courier New" w:cs="Courier New"/>
          <w:color w:val="09885A"/>
          <w:sz w:val="18"/>
          <w:szCs w:val="18"/>
        </w:rPr>
        <w:t>512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7C57" w:rsidRPr="00FB7C57" w:rsidRDefault="00FB7C57" w:rsidP="00FB7C5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quantity</w:t>
      </w:r>
      <w:proofErr w:type="gramEnd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7C57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7C57" w:rsidRPr="00FB7C57" w:rsidRDefault="00FB7C57" w:rsidP="00FB7C5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sell_price</w:t>
      </w:r>
      <w:proofErr w:type="spellEnd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7C57">
        <w:rPr>
          <w:rFonts w:ascii="Courier New" w:eastAsia="Times New Roman" w:hAnsi="Courier New" w:cs="Courier New"/>
          <w:color w:val="0451A5"/>
          <w:sz w:val="18"/>
          <w:szCs w:val="18"/>
        </w:rPr>
        <w:t>"2000000.0"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7C57" w:rsidRPr="00FB7C57" w:rsidRDefault="00FB7C57" w:rsidP="00FB7C5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product</w:t>
      </w:r>
      <w:proofErr w:type="gramEnd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FB7C57" w:rsidRPr="00FB7C57" w:rsidRDefault="00FB7C57" w:rsidP="00FB7C5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id_product</w:t>
      </w:r>
      <w:proofErr w:type="spellEnd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7C57">
        <w:rPr>
          <w:rFonts w:ascii="Courier New" w:eastAsia="Times New Roman" w:hAnsi="Courier New" w:cs="Courier New"/>
          <w:color w:val="09885A"/>
          <w:sz w:val="18"/>
          <w:szCs w:val="18"/>
        </w:rPr>
        <w:t>6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7C57" w:rsidRPr="00FB7C57" w:rsidRDefault="00FB7C57" w:rsidP="00FB7C5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product_name</w:t>
      </w:r>
      <w:proofErr w:type="spellEnd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7C57">
        <w:rPr>
          <w:rFonts w:ascii="Courier New" w:eastAsia="Times New Roman" w:hAnsi="Courier New" w:cs="Courier New"/>
          <w:color w:val="0451A5"/>
          <w:sz w:val="18"/>
          <w:szCs w:val="18"/>
        </w:rPr>
        <w:t>"WULING CONFERNO"</w:t>
      </w:r>
    </w:p>
    <w:p w:rsidR="00FB7C57" w:rsidRPr="00FB7C57" w:rsidRDefault="00FB7C57" w:rsidP="00FB7C5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:rsidR="00FB7C57" w:rsidRPr="00FB7C57" w:rsidRDefault="00FB7C57" w:rsidP="00FB7C5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FB7C57" w:rsidRPr="00FB7C57" w:rsidRDefault="00FB7C57" w:rsidP="00FB7C5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FB7C57" w:rsidRPr="00FB7C57" w:rsidRDefault="00FB7C57" w:rsidP="00FB7C5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id_transaction_detail</w:t>
      </w:r>
      <w:proofErr w:type="spellEnd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7C57">
        <w:rPr>
          <w:rFonts w:ascii="Courier New" w:eastAsia="Times New Roman" w:hAnsi="Courier New" w:cs="Courier New"/>
          <w:color w:val="09885A"/>
          <w:sz w:val="18"/>
          <w:szCs w:val="18"/>
        </w:rPr>
        <w:t>511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7C57" w:rsidRPr="00FB7C57" w:rsidRDefault="00FB7C57" w:rsidP="00FB7C5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quantity</w:t>
      </w:r>
      <w:proofErr w:type="gramEnd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7C57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7C57" w:rsidRPr="00FB7C57" w:rsidRDefault="00FB7C57" w:rsidP="00FB7C5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sell_price</w:t>
      </w:r>
      <w:proofErr w:type="spellEnd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7C57">
        <w:rPr>
          <w:rFonts w:ascii="Courier New" w:eastAsia="Times New Roman" w:hAnsi="Courier New" w:cs="Courier New"/>
          <w:color w:val="0451A5"/>
          <w:sz w:val="18"/>
          <w:szCs w:val="18"/>
        </w:rPr>
        <w:t>"3000000.0"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7C57" w:rsidRPr="00FB7C57" w:rsidRDefault="00FB7C57" w:rsidP="00FB7C5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product</w:t>
      </w:r>
      <w:proofErr w:type="gramEnd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FB7C57" w:rsidRPr="00FB7C57" w:rsidRDefault="00FB7C57" w:rsidP="00FB7C5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id_product</w:t>
      </w:r>
      <w:proofErr w:type="spellEnd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7C57">
        <w:rPr>
          <w:rFonts w:ascii="Courier New" w:eastAsia="Times New Roman" w:hAnsi="Courier New" w:cs="Courier New"/>
          <w:color w:val="09885A"/>
          <w:sz w:val="18"/>
          <w:szCs w:val="18"/>
        </w:rPr>
        <w:t>5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B7C57" w:rsidRPr="00FB7C57" w:rsidRDefault="00FB7C57" w:rsidP="00FB7C5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product_name</w:t>
      </w:r>
      <w:proofErr w:type="spellEnd"/>
      <w:r w:rsidRPr="00FB7C5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7C57">
        <w:rPr>
          <w:rFonts w:ascii="Courier New" w:eastAsia="Times New Roman" w:hAnsi="Courier New" w:cs="Courier New"/>
          <w:color w:val="0451A5"/>
          <w:sz w:val="18"/>
          <w:szCs w:val="18"/>
        </w:rPr>
        <w:t>"WULING CORTEZ"</w:t>
      </w:r>
    </w:p>
    <w:p w:rsidR="00FB7C57" w:rsidRPr="00FB7C57" w:rsidRDefault="00FB7C57" w:rsidP="00FB7C5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:rsidR="00FB7C57" w:rsidRPr="00FB7C57" w:rsidRDefault="00FB7C57" w:rsidP="00FB7C5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:rsidR="00FB7C57" w:rsidRPr="00FB7C57" w:rsidRDefault="00FB7C57" w:rsidP="00FB7C5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        ]</w:t>
      </w:r>
    </w:p>
    <w:p w:rsidR="00FB7C57" w:rsidRPr="00FB7C57" w:rsidRDefault="00FB7C57" w:rsidP="00FB7C5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FB7C57" w:rsidRPr="00FB7C57" w:rsidRDefault="00FB7C57" w:rsidP="00FB7C5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C5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FB7C57" w:rsidRDefault="00FB7C57" w:rsidP="00DB1268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</w:p>
    <w:p w:rsidR="00CF6D36" w:rsidRDefault="00CF6D36" w:rsidP="00DB1268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</w:p>
    <w:p w:rsidR="00CF6D36" w:rsidRDefault="00CF6D36" w:rsidP="00DB1268">
      <w:pPr>
        <w:shd w:val="clear" w:color="auto" w:fill="FFFFFE"/>
        <w:spacing w:after="0" w:line="240" w:lineRule="atLeast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@PUT</w:t>
      </w:r>
    </w:p>
    <w:p w:rsidR="00CF6D36" w:rsidRDefault="00CF6D36" w:rsidP="00DB1268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orderShipped</w:t>
      </w:r>
      <w:proofErr w:type="spellEnd"/>
    </w:p>
    <w:p w:rsidR="00CF6D36" w:rsidRDefault="00CF6D36" w:rsidP="00DB1268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</w:p>
    <w:p w:rsidR="00CF6D36" w:rsidRDefault="00CF6D36" w:rsidP="00DB1268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Request Body:</w:t>
      </w:r>
    </w:p>
    <w:p w:rsidR="00CF6D36" w:rsidRPr="00CF6D36" w:rsidRDefault="00CF6D36" w:rsidP="00CF6D36">
      <w:pPr>
        <w:shd w:val="clear" w:color="auto" w:fill="FFFFFE"/>
        <w:spacing w:after="0" w:line="240" w:lineRule="atLeast"/>
        <w:jc w:val="both"/>
        <w:rPr>
          <w:rFonts w:ascii="Courier New" w:hAnsi="Courier New" w:cs="Courier New"/>
          <w:sz w:val="18"/>
          <w:szCs w:val="24"/>
        </w:rPr>
      </w:pPr>
      <w:r w:rsidRPr="00CF6D36">
        <w:rPr>
          <w:rFonts w:ascii="Courier New" w:hAnsi="Courier New" w:cs="Courier New"/>
          <w:sz w:val="18"/>
          <w:szCs w:val="24"/>
        </w:rPr>
        <w:t>{</w:t>
      </w:r>
    </w:p>
    <w:p w:rsidR="00CF6D36" w:rsidRPr="00CF6D36" w:rsidRDefault="00CF6D36" w:rsidP="00CF6D36">
      <w:pPr>
        <w:shd w:val="clear" w:color="auto" w:fill="FFFFFE"/>
        <w:spacing w:after="0" w:line="240" w:lineRule="atLeast"/>
        <w:jc w:val="both"/>
        <w:rPr>
          <w:rFonts w:ascii="Courier New" w:hAnsi="Courier New" w:cs="Courier New"/>
          <w:sz w:val="18"/>
          <w:szCs w:val="24"/>
        </w:rPr>
      </w:pPr>
      <w:r w:rsidRPr="00CF6D36">
        <w:rPr>
          <w:rFonts w:ascii="Courier New" w:hAnsi="Courier New" w:cs="Courier New"/>
          <w:sz w:val="18"/>
          <w:szCs w:val="24"/>
        </w:rPr>
        <w:tab/>
        <w:t>"id_transaction":303,</w:t>
      </w:r>
    </w:p>
    <w:p w:rsidR="00CF6D36" w:rsidRPr="00CF6D36" w:rsidRDefault="00CF6D36" w:rsidP="00CF6D36">
      <w:pPr>
        <w:shd w:val="clear" w:color="auto" w:fill="FFFFFE"/>
        <w:spacing w:after="0" w:line="240" w:lineRule="atLeast"/>
        <w:jc w:val="both"/>
        <w:rPr>
          <w:rFonts w:ascii="Courier New" w:hAnsi="Courier New" w:cs="Courier New"/>
          <w:sz w:val="18"/>
          <w:szCs w:val="24"/>
        </w:rPr>
      </w:pPr>
      <w:r w:rsidRPr="00CF6D36">
        <w:rPr>
          <w:rFonts w:ascii="Courier New" w:hAnsi="Courier New" w:cs="Courier New"/>
          <w:sz w:val="18"/>
          <w:szCs w:val="24"/>
        </w:rPr>
        <w:tab/>
        <w:t>"shipping_code":"1111111111"</w:t>
      </w:r>
    </w:p>
    <w:p w:rsidR="00CF6D36" w:rsidRPr="00CF6D36" w:rsidRDefault="00CF6D36" w:rsidP="00CF6D36">
      <w:pPr>
        <w:shd w:val="clear" w:color="auto" w:fill="FFFFFE"/>
        <w:spacing w:after="0" w:line="240" w:lineRule="atLeast"/>
        <w:jc w:val="both"/>
        <w:rPr>
          <w:rFonts w:ascii="Courier New" w:hAnsi="Courier New" w:cs="Courier New"/>
          <w:sz w:val="18"/>
          <w:szCs w:val="24"/>
        </w:rPr>
      </w:pPr>
      <w:r w:rsidRPr="00CF6D36">
        <w:rPr>
          <w:rFonts w:ascii="Courier New" w:hAnsi="Courier New" w:cs="Courier New"/>
          <w:sz w:val="18"/>
          <w:szCs w:val="24"/>
        </w:rPr>
        <w:t>}</w:t>
      </w:r>
    </w:p>
    <w:p w:rsidR="00CF6D36" w:rsidRDefault="00CF6D36" w:rsidP="00CF6D36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</w:p>
    <w:p w:rsidR="00CF6D36" w:rsidRDefault="00CF6D36" w:rsidP="00CF6D36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Output:</w:t>
      </w:r>
    </w:p>
    <w:p w:rsidR="00CF6D36" w:rsidRPr="00CF6D36" w:rsidRDefault="00CF6D36" w:rsidP="00CF6D3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CF6D36" w:rsidRPr="00CF6D36" w:rsidRDefault="00CF6D36" w:rsidP="00CF6D3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F6D3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6D36">
        <w:rPr>
          <w:rFonts w:ascii="Courier New" w:eastAsia="Times New Roman" w:hAnsi="Courier New" w:cs="Courier New"/>
          <w:color w:val="A31515"/>
          <w:sz w:val="18"/>
          <w:szCs w:val="18"/>
        </w:rPr>
        <w:t>error_schema</w:t>
      </w:r>
      <w:proofErr w:type="spellEnd"/>
      <w:r w:rsidRPr="00CF6D3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CF6D36" w:rsidRPr="00CF6D36" w:rsidRDefault="00CF6D36" w:rsidP="00CF6D3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6D3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6D36">
        <w:rPr>
          <w:rFonts w:ascii="Courier New" w:eastAsia="Times New Roman" w:hAnsi="Courier New" w:cs="Courier New"/>
          <w:color w:val="A31515"/>
          <w:sz w:val="18"/>
          <w:szCs w:val="18"/>
        </w:rPr>
        <w:t>error_code</w:t>
      </w:r>
      <w:proofErr w:type="spellEnd"/>
      <w:r w:rsidRPr="00CF6D3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6D36">
        <w:rPr>
          <w:rFonts w:ascii="Courier New" w:eastAsia="Times New Roman" w:hAnsi="Courier New" w:cs="Courier New"/>
          <w:color w:val="0451A5"/>
          <w:sz w:val="18"/>
          <w:szCs w:val="18"/>
        </w:rPr>
        <w:t>"BIT-000"</w:t>
      </w: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F6D36" w:rsidRPr="00CF6D36" w:rsidRDefault="00CF6D36" w:rsidP="00CF6D3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F6D3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6D36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CF6D3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CF6D36" w:rsidRPr="00CF6D36" w:rsidRDefault="00CF6D36" w:rsidP="00CF6D3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F6D3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F6D36">
        <w:rPr>
          <w:rFonts w:ascii="Courier New" w:eastAsia="Times New Roman" w:hAnsi="Courier New" w:cs="Courier New"/>
          <w:color w:val="A31515"/>
          <w:sz w:val="18"/>
          <w:szCs w:val="18"/>
        </w:rPr>
        <w:t>indonesian</w:t>
      </w:r>
      <w:proofErr w:type="spellEnd"/>
      <w:proofErr w:type="gramEnd"/>
      <w:r w:rsidRPr="00CF6D3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6D3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CF6D36">
        <w:rPr>
          <w:rFonts w:ascii="Courier New" w:eastAsia="Times New Roman" w:hAnsi="Courier New" w:cs="Courier New"/>
          <w:color w:val="0451A5"/>
          <w:sz w:val="18"/>
          <w:szCs w:val="18"/>
        </w:rPr>
        <w:t>Berhasil</w:t>
      </w:r>
      <w:proofErr w:type="spellEnd"/>
      <w:r w:rsidRPr="00CF6D3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bookmarkStart w:id="0" w:name="_GoBack"/>
      <w:bookmarkEnd w:id="0"/>
    </w:p>
    <w:p w:rsidR="00CF6D36" w:rsidRPr="00CF6D36" w:rsidRDefault="00CF6D36" w:rsidP="00CF6D3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CF6D3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F6D36">
        <w:rPr>
          <w:rFonts w:ascii="Courier New" w:eastAsia="Times New Roman" w:hAnsi="Courier New" w:cs="Courier New"/>
          <w:color w:val="A31515"/>
          <w:sz w:val="18"/>
          <w:szCs w:val="18"/>
        </w:rPr>
        <w:t>english</w:t>
      </w:r>
      <w:proofErr w:type="spellEnd"/>
      <w:proofErr w:type="gramEnd"/>
      <w:r w:rsidRPr="00CF6D3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6D36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:rsidR="00CF6D36" w:rsidRPr="00CF6D36" w:rsidRDefault="00CF6D36" w:rsidP="00CF6D3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CF6D36" w:rsidRPr="00CF6D36" w:rsidRDefault="00CF6D36" w:rsidP="00CF6D3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CF6D36" w:rsidRPr="00CF6D36" w:rsidRDefault="00CF6D36" w:rsidP="00CF6D3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F6D3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F6D36">
        <w:rPr>
          <w:rFonts w:ascii="Courier New" w:eastAsia="Times New Roman" w:hAnsi="Courier New" w:cs="Courier New"/>
          <w:color w:val="A31515"/>
          <w:sz w:val="18"/>
          <w:szCs w:val="18"/>
        </w:rPr>
        <w:t>output_schema</w:t>
      </w:r>
      <w:proofErr w:type="spellEnd"/>
      <w:r w:rsidRPr="00CF6D3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F6D36">
        <w:rPr>
          <w:rFonts w:ascii="Courier New" w:eastAsia="Times New Roman" w:hAnsi="Courier New" w:cs="Courier New"/>
          <w:color w:val="0451A5"/>
          <w:sz w:val="18"/>
          <w:szCs w:val="18"/>
        </w:rPr>
        <w:t>"Y"</w:t>
      </w:r>
    </w:p>
    <w:p w:rsidR="00CF6D36" w:rsidRPr="00CF6D36" w:rsidRDefault="00CF6D36" w:rsidP="00CF6D3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F6D3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CF6D36" w:rsidRPr="00CF6D36" w:rsidRDefault="00CF6D36" w:rsidP="00CF6D36">
      <w:pPr>
        <w:shd w:val="clear" w:color="auto" w:fill="FFFFFE"/>
        <w:spacing w:after="0" w:line="240" w:lineRule="atLeast"/>
        <w:jc w:val="both"/>
        <w:rPr>
          <w:sz w:val="24"/>
          <w:szCs w:val="24"/>
        </w:rPr>
      </w:pPr>
    </w:p>
    <w:sectPr w:rsidR="00CF6D36" w:rsidRPr="00CF6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03"/>
    <w:rsid w:val="00067F12"/>
    <w:rsid w:val="000B5657"/>
    <w:rsid w:val="00200649"/>
    <w:rsid w:val="00236C97"/>
    <w:rsid w:val="002A430D"/>
    <w:rsid w:val="00364FED"/>
    <w:rsid w:val="0057372A"/>
    <w:rsid w:val="00625803"/>
    <w:rsid w:val="006616BC"/>
    <w:rsid w:val="0066554B"/>
    <w:rsid w:val="007805E8"/>
    <w:rsid w:val="008A7CBB"/>
    <w:rsid w:val="0092197C"/>
    <w:rsid w:val="009733C6"/>
    <w:rsid w:val="00C53C74"/>
    <w:rsid w:val="00CF6D36"/>
    <w:rsid w:val="00D52A77"/>
    <w:rsid w:val="00DB1268"/>
    <w:rsid w:val="00E92F43"/>
    <w:rsid w:val="00FB7C57"/>
    <w:rsid w:val="00FC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F7DE2-ABF2-493E-9010-5BEDD7EE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EAB3C0AD.dotm</Template>
  <TotalTime>116</TotalTime>
  <Pages>18</Pages>
  <Words>1910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PT.BANK CENTRAL ASIA,TBK</Company>
  <LinksUpToDate>false</LinksUpToDate>
  <CharactersWithSpaces>12772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KRISTIANTO</dc:creator>
  <cp:keywords/>
  <dc:description/>
  <cp:lastModifiedBy>STEVEN KRISTIANTO</cp:lastModifiedBy>
  <cp:revision>22</cp:revision>
  <dcterms:created xsi:type="dcterms:W3CDTF">2020-03-11T02:34:00Z</dcterms:created>
  <dcterms:modified xsi:type="dcterms:W3CDTF">2020-03-17T08:26:00Z</dcterms:modified>
</cp:coreProperties>
</file>